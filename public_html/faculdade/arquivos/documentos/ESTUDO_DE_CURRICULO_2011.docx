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E83" w:rsidRDefault="00517E83" w:rsidP="00517E83">
      <w:pPr>
        <w:pStyle w:val="Ttulo2"/>
        <w:jc w:val="center"/>
        <w:rPr>
          <w:rFonts w:ascii="Tahoma" w:hAnsi="Tahoma" w:cs="Tahoma"/>
          <w:b w:val="0"/>
        </w:rPr>
      </w:pPr>
    </w:p>
    <w:p w:rsidR="00517E83" w:rsidRDefault="00517E83" w:rsidP="00517E83">
      <w:pPr>
        <w:pStyle w:val="Ttulo2"/>
        <w:jc w:val="center"/>
        <w:rPr>
          <w:rFonts w:ascii="Tahoma" w:hAnsi="Tahoma" w:cs="Tahoma"/>
          <w:b w:val="0"/>
        </w:rPr>
      </w:pPr>
    </w:p>
    <w:p w:rsidR="00517E83" w:rsidRDefault="00517E83" w:rsidP="00517E83">
      <w:pPr>
        <w:pStyle w:val="Ttulo2"/>
        <w:jc w:val="center"/>
        <w:rPr>
          <w:rFonts w:ascii="Tahoma" w:hAnsi="Tahoma" w:cs="Tahoma"/>
          <w:b w:val="0"/>
        </w:rPr>
      </w:pPr>
      <w:r>
        <w:rPr>
          <w:rFonts w:ascii="Tahoma" w:hAnsi="Tahoma" w:cs="Tahoma"/>
          <w:b w:val="0"/>
        </w:rPr>
        <w:t>FACULDADE CENECISTA DE BENTO GONÇALVES</w:t>
      </w:r>
    </w:p>
    <w:p w:rsidR="00517E83" w:rsidRDefault="00517E83" w:rsidP="00517E83">
      <w:pPr>
        <w:jc w:val="center"/>
        <w:rPr>
          <w:rFonts w:ascii="Arial" w:hAnsi="Arial" w:cs="Arial"/>
        </w:rPr>
      </w:pPr>
      <w:r>
        <w:rPr>
          <w:rFonts w:ascii="Tahoma" w:hAnsi="Tahoma" w:cs="Tahoma"/>
          <w:sz w:val="24"/>
        </w:rPr>
        <w:t>Mantida pela Campanha Nacional de Escolas da Comunidade</w:t>
      </w:r>
    </w:p>
    <w:p w:rsidR="00180F48" w:rsidRDefault="00180F48" w:rsidP="00180F48">
      <w:pPr>
        <w:spacing w:line="360" w:lineRule="auto"/>
        <w:ind w:left="2832" w:firstLine="708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</w:t>
      </w:r>
    </w:p>
    <w:p w:rsidR="00517E83" w:rsidRPr="00180F48" w:rsidRDefault="00180F48" w:rsidP="00180F48">
      <w:pPr>
        <w:spacing w:line="360" w:lineRule="auto"/>
        <w:ind w:left="2832" w:firstLine="708"/>
        <w:rPr>
          <w:rFonts w:ascii="Tahoma" w:hAnsi="Tahoma" w:cs="Tahoma"/>
          <w:b/>
          <w:sz w:val="24"/>
          <w:szCs w:val="24"/>
        </w:rPr>
      </w:pPr>
      <w:r w:rsidRPr="00180F48">
        <w:rPr>
          <w:rFonts w:ascii="Tahoma" w:hAnsi="Tahoma" w:cs="Tahoma"/>
          <w:b/>
          <w:sz w:val="24"/>
          <w:szCs w:val="24"/>
        </w:rPr>
        <w:t xml:space="preserve">   ESTUDO DE CURRÍCULO</w:t>
      </w:r>
    </w:p>
    <w:p w:rsidR="00517E83" w:rsidRDefault="00517E83" w:rsidP="00517E83">
      <w:pPr>
        <w:spacing w:line="360" w:lineRule="auto"/>
        <w:ind w:firstLine="1985"/>
        <w:rPr>
          <w:rFonts w:ascii="Tahoma" w:hAnsi="Tahoma" w:cs="Tahoma"/>
          <w:b/>
        </w:rPr>
      </w:pPr>
    </w:p>
    <w:p w:rsidR="00517E83" w:rsidRDefault="00517E83" w:rsidP="00517E83">
      <w:pPr>
        <w:spacing w:line="360" w:lineRule="auto"/>
        <w:ind w:left="847" w:firstLine="1985"/>
        <w:rPr>
          <w:rFonts w:ascii="Tahoma" w:hAnsi="Tahoma" w:cs="Tahoma"/>
          <w:b/>
        </w:rPr>
      </w:pPr>
      <w:r w:rsidRPr="00517E83">
        <w:rPr>
          <w:rFonts w:ascii="Tahoma" w:hAnsi="Tahoma" w:cs="Tahoma"/>
          <w:b/>
        </w:rPr>
        <w:t>Senhor Coordenador:</w:t>
      </w:r>
    </w:p>
    <w:p w:rsidR="00517E83" w:rsidRPr="00517E83" w:rsidRDefault="00517E83" w:rsidP="00517E83">
      <w:pPr>
        <w:spacing w:line="360" w:lineRule="auto"/>
        <w:ind w:firstLine="1985"/>
        <w:rPr>
          <w:rFonts w:ascii="Tahoma" w:hAnsi="Tahoma" w:cs="Tahoma"/>
          <w:b/>
        </w:rPr>
      </w:pPr>
    </w:p>
    <w:p w:rsidR="00517E83" w:rsidRDefault="00517E83" w:rsidP="00517E83">
      <w:pPr>
        <w:pStyle w:val="Recuodecorpodetexto"/>
        <w:spacing w:line="480" w:lineRule="auto"/>
        <w:ind w:left="284" w:right="141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Eu,_________________________________________________________ regularmente </w:t>
      </w:r>
      <w:proofErr w:type="gramStart"/>
      <w:r>
        <w:rPr>
          <w:rFonts w:ascii="Tahoma" w:hAnsi="Tahoma" w:cs="Tahoma"/>
          <w:sz w:val="22"/>
        </w:rPr>
        <w:t>matriculado(</w:t>
      </w:r>
      <w:proofErr w:type="gramEnd"/>
      <w:r>
        <w:rPr>
          <w:rFonts w:ascii="Tahoma" w:hAnsi="Tahoma" w:cs="Tahoma"/>
          <w:sz w:val="22"/>
        </w:rPr>
        <w:t xml:space="preserve">a) no Curso de ________________________________________________ da Faculdade Cenecista de Bento Gonçalves, venho respeitosamente requerer a </w:t>
      </w:r>
      <w:proofErr w:type="spellStart"/>
      <w:r>
        <w:rPr>
          <w:rFonts w:ascii="Tahoma" w:hAnsi="Tahoma" w:cs="Tahoma"/>
          <w:sz w:val="22"/>
        </w:rPr>
        <w:t>V.Sª</w:t>
      </w:r>
      <w:proofErr w:type="spellEnd"/>
      <w:r>
        <w:rPr>
          <w:rFonts w:ascii="Tahoma" w:hAnsi="Tahoma" w:cs="Tahoma"/>
          <w:sz w:val="22"/>
        </w:rPr>
        <w:t xml:space="preserve">. </w:t>
      </w:r>
      <w:proofErr w:type="gramStart"/>
      <w:r>
        <w:rPr>
          <w:rFonts w:ascii="Tahoma" w:hAnsi="Tahoma" w:cs="Tahoma"/>
          <w:sz w:val="22"/>
        </w:rPr>
        <w:t>o</w:t>
      </w:r>
      <w:proofErr w:type="gramEnd"/>
      <w:r>
        <w:rPr>
          <w:rFonts w:ascii="Tahoma" w:hAnsi="Tahoma" w:cs="Tahoma"/>
          <w:sz w:val="22"/>
        </w:rPr>
        <w:t xml:space="preserve"> </w:t>
      </w:r>
      <w:r>
        <w:rPr>
          <w:rFonts w:ascii="Tahoma" w:hAnsi="Tahoma" w:cs="Tahoma"/>
          <w:b/>
          <w:sz w:val="22"/>
        </w:rPr>
        <w:t>Estudo de Currículo</w:t>
      </w:r>
      <w:r>
        <w:rPr>
          <w:rFonts w:ascii="Tahoma" w:hAnsi="Tahoma" w:cs="Tahoma"/>
          <w:sz w:val="22"/>
        </w:rPr>
        <w:t xml:space="preserve"> do referido Curso.</w:t>
      </w:r>
    </w:p>
    <w:p w:rsidR="00517E83" w:rsidRDefault="00517E83" w:rsidP="00517E83">
      <w:pPr>
        <w:pStyle w:val="Recuodecorpodetexto"/>
        <w:spacing w:line="360" w:lineRule="auto"/>
        <w:ind w:left="284" w:right="141"/>
        <w:rPr>
          <w:rFonts w:cs="Arial"/>
        </w:rPr>
      </w:pPr>
    </w:p>
    <w:p w:rsidR="00517E83" w:rsidRDefault="00517E83" w:rsidP="00517E83">
      <w:pPr>
        <w:pStyle w:val="Recuodecorpodetexto"/>
        <w:spacing w:line="360" w:lineRule="auto"/>
        <w:ind w:left="284" w:right="141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Previsão de conclusão do Curso: _</w:t>
      </w:r>
      <w:bookmarkStart w:id="0" w:name="_GoBack"/>
      <w:bookmarkEnd w:id="0"/>
      <w:r>
        <w:rPr>
          <w:rFonts w:ascii="Tahoma" w:hAnsi="Tahoma" w:cs="Tahoma"/>
          <w:sz w:val="22"/>
        </w:rPr>
        <w:t>___</w:t>
      </w:r>
      <w:r w:rsidR="00B1259E">
        <w:rPr>
          <w:rFonts w:ascii="Tahoma" w:hAnsi="Tahoma" w:cs="Tahoma"/>
          <w:sz w:val="22"/>
        </w:rPr>
        <w:t>Dez</w:t>
      </w:r>
      <w:r>
        <w:rPr>
          <w:rFonts w:ascii="Tahoma" w:hAnsi="Tahoma" w:cs="Tahoma"/>
          <w:sz w:val="22"/>
        </w:rPr>
        <w:t>/20</w:t>
      </w:r>
      <w:r w:rsidR="00B1259E">
        <w:rPr>
          <w:rFonts w:ascii="Tahoma" w:hAnsi="Tahoma" w:cs="Tahoma"/>
          <w:sz w:val="22"/>
        </w:rPr>
        <w:t>12</w:t>
      </w:r>
      <w:r>
        <w:rPr>
          <w:rFonts w:ascii="Tahoma" w:hAnsi="Tahoma" w:cs="Tahoma"/>
          <w:sz w:val="22"/>
        </w:rPr>
        <w:t>.</w:t>
      </w:r>
    </w:p>
    <w:p w:rsidR="00517E83" w:rsidRDefault="00517E83" w:rsidP="00517E83">
      <w:pPr>
        <w:pStyle w:val="Recuodecorpodetexto"/>
        <w:spacing w:line="360" w:lineRule="auto"/>
        <w:rPr>
          <w:rFonts w:cs="Arial"/>
          <w:sz w:val="12"/>
        </w:rPr>
      </w:pPr>
    </w:p>
    <w:p w:rsidR="00517E83" w:rsidRDefault="00517E83" w:rsidP="00517E83">
      <w:pPr>
        <w:pStyle w:val="Recuodecorpodetexto"/>
        <w:spacing w:line="360" w:lineRule="auto"/>
        <w:rPr>
          <w:rFonts w:cs="Arial"/>
          <w:sz w:val="12"/>
        </w:rPr>
      </w:pPr>
    </w:p>
    <w:p w:rsidR="00517E83" w:rsidRDefault="00517E83" w:rsidP="00517E83">
      <w:pPr>
        <w:pStyle w:val="Recuodecorpodetexto"/>
        <w:spacing w:line="360" w:lineRule="auto"/>
        <w:rPr>
          <w:rFonts w:cs="Arial"/>
          <w:sz w:val="12"/>
        </w:rPr>
      </w:pPr>
    </w:p>
    <w:p w:rsidR="00517E83" w:rsidRDefault="00517E83" w:rsidP="00517E83">
      <w:pPr>
        <w:spacing w:before="240" w:after="0" w:line="240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_____________________________</w:t>
      </w:r>
    </w:p>
    <w:p w:rsidR="00517E83" w:rsidRDefault="00517E83" w:rsidP="00517E83">
      <w:pPr>
        <w:pStyle w:val="Ttulo2"/>
        <w:spacing w:before="240" w:line="240" w:lineRule="auto"/>
        <w:jc w:val="center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Acadêmico</w:t>
      </w:r>
    </w:p>
    <w:p w:rsidR="00517E83" w:rsidRDefault="00517E83" w:rsidP="00517E83">
      <w:pPr>
        <w:spacing w:line="360" w:lineRule="auto"/>
        <w:rPr>
          <w:rFonts w:ascii="Arial" w:hAnsi="Arial" w:cs="Arial"/>
        </w:rPr>
      </w:pPr>
    </w:p>
    <w:p w:rsidR="00517E83" w:rsidRDefault="00517E83" w:rsidP="00517E83">
      <w:pPr>
        <w:spacing w:line="360" w:lineRule="auto"/>
        <w:ind w:firstLine="1134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Bento Gonçalves, _____ de ___________________ de</w:t>
      </w:r>
      <w:proofErr w:type="gramStart"/>
      <w:r>
        <w:rPr>
          <w:rFonts w:ascii="Tahoma" w:hAnsi="Tahoma" w:cs="Tahoma"/>
        </w:rPr>
        <w:t xml:space="preserve">  </w:t>
      </w:r>
      <w:proofErr w:type="gramEnd"/>
      <w:r>
        <w:rPr>
          <w:rFonts w:ascii="Tahoma" w:hAnsi="Tahoma" w:cs="Tahoma"/>
        </w:rPr>
        <w:t>20____.</w:t>
      </w:r>
    </w:p>
    <w:p w:rsidR="00517E83" w:rsidRDefault="00517E83" w:rsidP="00517E83">
      <w:pPr>
        <w:spacing w:line="360" w:lineRule="auto"/>
        <w:jc w:val="both"/>
        <w:rPr>
          <w:rFonts w:ascii="Arial" w:hAnsi="Arial" w:cs="Arial"/>
          <w:sz w:val="24"/>
        </w:rPr>
      </w:pPr>
    </w:p>
    <w:p w:rsidR="00517E83" w:rsidRDefault="00517E83" w:rsidP="00517E83">
      <w:pPr>
        <w:spacing w:line="360" w:lineRule="auto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DOCUMENTAÇÃO A SEREM ANEXADOS PELA INSTITUIÇÃO:</w:t>
      </w:r>
    </w:p>
    <w:p w:rsidR="00517E83" w:rsidRDefault="00517E83" w:rsidP="00517E83">
      <w:pPr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Histórico Escolar</w:t>
      </w:r>
    </w:p>
    <w:p w:rsidR="00517E83" w:rsidRDefault="00517E83" w:rsidP="00517E83">
      <w:pPr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Grade Curricular do referido Curso</w:t>
      </w:r>
    </w:p>
    <w:p w:rsidR="00517E83" w:rsidRDefault="00517E83" w:rsidP="00517E83">
      <w:pPr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Relatório das disciplinas não cursadas</w:t>
      </w:r>
    </w:p>
    <w:p w:rsidR="00517E83" w:rsidRPr="00517E83" w:rsidRDefault="00517E83" w:rsidP="00517E83">
      <w:pPr>
        <w:pStyle w:val="Corpodetexto"/>
        <w:jc w:val="center"/>
        <w:rPr>
          <w:rFonts w:ascii="Tahoma" w:hAnsi="Tahoma" w:cs="Tahoma"/>
          <w:b/>
          <w:bCs/>
          <w:i/>
          <w:sz w:val="10"/>
          <w:szCs w:val="10"/>
        </w:rPr>
      </w:pPr>
    </w:p>
    <w:p w:rsidR="00363BF9" w:rsidRPr="00517E83" w:rsidRDefault="00517E83" w:rsidP="00517E83">
      <w:pPr>
        <w:pStyle w:val="Corpodetexto"/>
        <w:jc w:val="center"/>
        <w:rPr>
          <w:rFonts w:ascii="Arial" w:hAnsi="Arial" w:cs="Arial"/>
          <w:i/>
          <w:sz w:val="20"/>
          <w:szCs w:val="20"/>
        </w:rPr>
      </w:pPr>
      <w:r w:rsidRPr="00517E83">
        <w:rPr>
          <w:rFonts w:ascii="Tahoma" w:hAnsi="Tahoma" w:cs="Tahoma"/>
          <w:b/>
          <w:bCs/>
          <w:i/>
          <w:sz w:val="20"/>
          <w:szCs w:val="20"/>
        </w:rPr>
        <w:t>Somente</w:t>
      </w:r>
      <w:proofErr w:type="gramStart"/>
      <w:r w:rsidRPr="00517E83">
        <w:rPr>
          <w:rFonts w:ascii="Tahoma" w:hAnsi="Tahoma" w:cs="Tahoma"/>
          <w:b/>
          <w:bCs/>
          <w:i/>
          <w:sz w:val="20"/>
          <w:szCs w:val="20"/>
        </w:rPr>
        <w:t xml:space="preserve">  </w:t>
      </w:r>
      <w:proofErr w:type="gramEnd"/>
      <w:r w:rsidRPr="00517E83">
        <w:rPr>
          <w:rFonts w:ascii="Tahoma" w:hAnsi="Tahoma" w:cs="Tahoma"/>
          <w:b/>
          <w:bCs/>
          <w:i/>
          <w:sz w:val="20"/>
          <w:szCs w:val="20"/>
        </w:rPr>
        <w:t>os acadêmicos que estão prestes a concluir a grade curricular poderão solicitar o ESTUDO DE CURRÍCULO</w:t>
      </w:r>
      <w:r w:rsidRPr="00517E83">
        <w:rPr>
          <w:rFonts w:ascii="Arial" w:hAnsi="Arial" w:cs="Arial"/>
          <w:b/>
          <w:bCs/>
          <w:i/>
          <w:sz w:val="20"/>
          <w:szCs w:val="20"/>
        </w:rPr>
        <w:t>.</w:t>
      </w:r>
    </w:p>
    <w:sectPr w:rsidR="00363BF9" w:rsidRPr="00517E83" w:rsidSect="00517E83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720" w:right="720" w:bottom="720" w:left="720" w:header="709" w:footer="14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8F2" w:rsidRDefault="001D18F2" w:rsidP="00D3682E">
      <w:pPr>
        <w:spacing w:after="0"/>
      </w:pPr>
      <w:r>
        <w:separator/>
      </w:r>
    </w:p>
  </w:endnote>
  <w:endnote w:type="continuationSeparator" w:id="0">
    <w:p w:rsidR="001D18F2" w:rsidRDefault="001D18F2" w:rsidP="00D368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82E" w:rsidRPr="00D3682E" w:rsidRDefault="00363BF9" w:rsidP="00D3682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314960</wp:posOffset>
          </wp:positionH>
          <wp:positionV relativeFrom="paragraph">
            <wp:posOffset>198755</wp:posOffset>
          </wp:positionV>
          <wp:extent cx="6040120" cy="542925"/>
          <wp:effectExtent l="19050" t="0" r="0" b="0"/>
          <wp:wrapNone/>
          <wp:docPr id="10" name="Imagem 2" descr="Folha Timbrada rodap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Folha Timbrada rodap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012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8F2" w:rsidRDefault="001D18F2" w:rsidP="00D3682E">
      <w:pPr>
        <w:spacing w:after="0"/>
      </w:pPr>
      <w:r>
        <w:separator/>
      </w:r>
    </w:p>
  </w:footnote>
  <w:footnote w:type="continuationSeparator" w:id="0">
    <w:p w:rsidR="001D18F2" w:rsidRDefault="001D18F2" w:rsidP="00D368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82E" w:rsidRDefault="00B1259E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16591" o:spid="_x0000_s2056" type="#_x0000_t75" style="position:absolute;margin-left:0;margin-top:0;width:595.15pt;height:841.8pt;z-index:-251659776;mso-position-horizontal:center;mso-position-horizontal-relative:margin;mso-position-vertical:center;mso-position-vertical-relative:margin" o:allowincell="f">
          <v:imagedata r:id="rId1" o:title="Folha Timbrada fu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82E" w:rsidRDefault="00363BF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-558800</wp:posOffset>
          </wp:positionH>
          <wp:positionV relativeFrom="paragraph">
            <wp:posOffset>-631190</wp:posOffset>
          </wp:positionV>
          <wp:extent cx="3276600" cy="1477010"/>
          <wp:effectExtent l="19050" t="0" r="0" b="0"/>
          <wp:wrapNone/>
          <wp:docPr id="11" name="Imagem 0" descr="Folha Timbrada cabeçalh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Folha Timbrada cabeçalho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6600" cy="14770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1259E"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16592" o:spid="_x0000_s2057" type="#_x0000_t75" style="position:absolute;margin-left:0;margin-top:0;width:595.15pt;height:841.8pt;z-index:-251658752;mso-position-horizontal:center;mso-position-horizontal-relative:margin;mso-position-vertical:center;mso-position-vertical-relative:margin" o:allowincell="f">
          <v:imagedata r:id="rId2" o:title="Folha Timbrada fun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82E" w:rsidRDefault="00B1259E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16590" o:spid="_x0000_s2055" type="#_x0000_t75" style="position:absolute;margin-left:0;margin-top:0;width:595.15pt;height:841.8pt;z-index:-251660800;mso-position-horizontal:center;mso-position-horizontal-relative:margin;mso-position-vertical:center;mso-position-vertical-relative:margin" o:allowincell="f">
          <v:imagedata r:id="rId1" o:title="Folha Timbrada fu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6622D"/>
    <w:multiLevelType w:val="hybridMultilevel"/>
    <w:tmpl w:val="E85E0566"/>
    <w:lvl w:ilvl="0" w:tplc="C4A8F3D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66082"/>
    <w:multiLevelType w:val="hybridMultilevel"/>
    <w:tmpl w:val="5EC06078"/>
    <w:lvl w:ilvl="0" w:tplc="6A5CB19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76C4B0E"/>
    <w:multiLevelType w:val="singleLevel"/>
    <w:tmpl w:val="023ADF90"/>
    <w:lvl w:ilvl="0">
      <w:start w:val="20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78DB3A6B"/>
    <w:multiLevelType w:val="singleLevel"/>
    <w:tmpl w:val="023ADF9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3B70"/>
    <w:rsid w:val="00012F85"/>
    <w:rsid w:val="00031388"/>
    <w:rsid w:val="00054FA0"/>
    <w:rsid w:val="00077694"/>
    <w:rsid w:val="000C3F19"/>
    <w:rsid w:val="000E4527"/>
    <w:rsid w:val="001412CA"/>
    <w:rsid w:val="00180F48"/>
    <w:rsid w:val="001961C1"/>
    <w:rsid w:val="001B181B"/>
    <w:rsid w:val="001C27E7"/>
    <w:rsid w:val="001D18F2"/>
    <w:rsid w:val="002024D6"/>
    <w:rsid w:val="00224524"/>
    <w:rsid w:val="00245B61"/>
    <w:rsid w:val="002B52A9"/>
    <w:rsid w:val="002F3B70"/>
    <w:rsid w:val="0033511D"/>
    <w:rsid w:val="003378B0"/>
    <w:rsid w:val="00343E53"/>
    <w:rsid w:val="003557DC"/>
    <w:rsid w:val="00363BF9"/>
    <w:rsid w:val="00392A2A"/>
    <w:rsid w:val="003B181C"/>
    <w:rsid w:val="00405EEF"/>
    <w:rsid w:val="00407454"/>
    <w:rsid w:val="00427707"/>
    <w:rsid w:val="00451671"/>
    <w:rsid w:val="004538B2"/>
    <w:rsid w:val="00473B1D"/>
    <w:rsid w:val="0048222A"/>
    <w:rsid w:val="004A0579"/>
    <w:rsid w:val="004A2B72"/>
    <w:rsid w:val="004E2604"/>
    <w:rsid w:val="00511977"/>
    <w:rsid w:val="00517E83"/>
    <w:rsid w:val="005438AC"/>
    <w:rsid w:val="0054578C"/>
    <w:rsid w:val="00545D24"/>
    <w:rsid w:val="005A422E"/>
    <w:rsid w:val="005A46F7"/>
    <w:rsid w:val="005A7CC9"/>
    <w:rsid w:val="005B2E4B"/>
    <w:rsid w:val="005B449B"/>
    <w:rsid w:val="005D2245"/>
    <w:rsid w:val="00687087"/>
    <w:rsid w:val="006870F2"/>
    <w:rsid w:val="006D0E2B"/>
    <w:rsid w:val="00730B03"/>
    <w:rsid w:val="0074092A"/>
    <w:rsid w:val="00760892"/>
    <w:rsid w:val="007740AE"/>
    <w:rsid w:val="00795531"/>
    <w:rsid w:val="007E6C18"/>
    <w:rsid w:val="008036A2"/>
    <w:rsid w:val="008764AA"/>
    <w:rsid w:val="008814DC"/>
    <w:rsid w:val="008824B5"/>
    <w:rsid w:val="0088573A"/>
    <w:rsid w:val="0088619A"/>
    <w:rsid w:val="00923A5C"/>
    <w:rsid w:val="009712F7"/>
    <w:rsid w:val="00991376"/>
    <w:rsid w:val="00997BCD"/>
    <w:rsid w:val="009D2829"/>
    <w:rsid w:val="009E2EF1"/>
    <w:rsid w:val="009E7749"/>
    <w:rsid w:val="009E7BD6"/>
    <w:rsid w:val="00A020B5"/>
    <w:rsid w:val="00A022FB"/>
    <w:rsid w:val="00A40914"/>
    <w:rsid w:val="00A45BC7"/>
    <w:rsid w:val="00AA27A8"/>
    <w:rsid w:val="00B1259E"/>
    <w:rsid w:val="00B21C10"/>
    <w:rsid w:val="00B24CB4"/>
    <w:rsid w:val="00B609BD"/>
    <w:rsid w:val="00B609C7"/>
    <w:rsid w:val="00B75415"/>
    <w:rsid w:val="00BA0C3A"/>
    <w:rsid w:val="00BB4231"/>
    <w:rsid w:val="00BD403A"/>
    <w:rsid w:val="00BD7B84"/>
    <w:rsid w:val="00C371A7"/>
    <w:rsid w:val="00C40FE7"/>
    <w:rsid w:val="00C63C3B"/>
    <w:rsid w:val="00C715B2"/>
    <w:rsid w:val="00C80E08"/>
    <w:rsid w:val="00C93D24"/>
    <w:rsid w:val="00CF0641"/>
    <w:rsid w:val="00D25752"/>
    <w:rsid w:val="00D3682E"/>
    <w:rsid w:val="00DD14FB"/>
    <w:rsid w:val="00DE21E1"/>
    <w:rsid w:val="00E07172"/>
    <w:rsid w:val="00E232B9"/>
    <w:rsid w:val="00EB083E"/>
    <w:rsid w:val="00EB4B4E"/>
    <w:rsid w:val="00ED64B7"/>
    <w:rsid w:val="00F14ED4"/>
    <w:rsid w:val="00F30359"/>
    <w:rsid w:val="00F62233"/>
    <w:rsid w:val="00FA51C1"/>
    <w:rsid w:val="00FB1240"/>
    <w:rsid w:val="00FF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BF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FB124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61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27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E5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3682E"/>
    <w:pPr>
      <w:tabs>
        <w:tab w:val="center" w:pos="4252"/>
        <w:tab w:val="right" w:pos="8504"/>
      </w:tabs>
      <w:spacing w:after="0" w:line="240" w:lineRule="auto"/>
    </w:pPr>
    <w:rPr>
      <w:rFonts w:ascii="Helvetica" w:eastAsia="Calibri" w:hAnsi="Helvetica" w:cs="Times New Roman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D3682E"/>
    <w:rPr>
      <w:rFonts w:ascii="Helvetica" w:hAnsi="Helvetica"/>
    </w:rPr>
  </w:style>
  <w:style w:type="paragraph" w:styleId="Rodap">
    <w:name w:val="footer"/>
    <w:basedOn w:val="Normal"/>
    <w:link w:val="RodapChar"/>
    <w:uiPriority w:val="99"/>
    <w:semiHidden/>
    <w:unhideWhenUsed/>
    <w:rsid w:val="00D3682E"/>
    <w:pPr>
      <w:tabs>
        <w:tab w:val="center" w:pos="4252"/>
        <w:tab w:val="right" w:pos="8504"/>
      </w:tabs>
      <w:spacing w:after="0" w:line="240" w:lineRule="auto"/>
    </w:pPr>
    <w:rPr>
      <w:rFonts w:ascii="Helvetica" w:eastAsia="Calibri" w:hAnsi="Helvetica" w:cs="Times New Roman"/>
    </w:rPr>
  </w:style>
  <w:style w:type="character" w:customStyle="1" w:styleId="RodapChar">
    <w:name w:val="Rodapé Char"/>
    <w:basedOn w:val="Fontepargpadro"/>
    <w:link w:val="Rodap"/>
    <w:uiPriority w:val="99"/>
    <w:semiHidden/>
    <w:rsid w:val="00D3682E"/>
    <w:rPr>
      <w:rFonts w:ascii="Helvetica" w:hAnsi="Helvetic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682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682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FB1240"/>
    <w:rPr>
      <w:rFonts w:ascii="Times New Roman" w:eastAsia="Times New Roman" w:hAnsi="Times New Roman"/>
      <w:b/>
      <w:bCs/>
      <w:sz w:val="24"/>
      <w:szCs w:val="24"/>
    </w:rPr>
  </w:style>
  <w:style w:type="paragraph" w:styleId="Corpodetexto">
    <w:name w:val="Body Text"/>
    <w:basedOn w:val="Normal"/>
    <w:link w:val="CorpodetextoChar"/>
    <w:rsid w:val="00FB1240"/>
    <w:pPr>
      <w:tabs>
        <w:tab w:val="left" w:pos="32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FB1240"/>
    <w:rPr>
      <w:rFonts w:ascii="Times New Roman" w:eastAsia="Times New Roman" w:hAnsi="Times New Roman"/>
      <w:sz w:val="24"/>
      <w:szCs w:val="24"/>
    </w:rPr>
  </w:style>
  <w:style w:type="paragraph" w:customStyle="1" w:styleId="WW-Corpodetexto2">
    <w:name w:val="WW-Corpo de texto 2"/>
    <w:basedOn w:val="Normal"/>
    <w:rsid w:val="002B52A9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61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tulo">
    <w:name w:val="Title"/>
    <w:basedOn w:val="Normal"/>
    <w:link w:val="TtuloChar"/>
    <w:qFormat/>
    <w:rsid w:val="001961C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1961C1"/>
    <w:rPr>
      <w:rFonts w:ascii="Times New Roman" w:eastAsia="Times New Roman" w:hAnsi="Times New Roman"/>
      <w:b/>
      <w:sz w:val="24"/>
    </w:rPr>
  </w:style>
  <w:style w:type="paragraph" w:styleId="Recuodecorpodetexto">
    <w:name w:val="Body Text Indent"/>
    <w:basedOn w:val="Normal"/>
    <w:link w:val="RecuodecorpodetextoChar"/>
    <w:rsid w:val="00F14ED4"/>
    <w:pPr>
      <w:spacing w:after="0" w:line="240" w:lineRule="auto"/>
      <w:ind w:left="720" w:firstLine="2682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F14ED4"/>
    <w:rPr>
      <w:rFonts w:ascii="Arial" w:eastAsia="Times New Roman" w:hAnsi="Arial"/>
      <w:sz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E53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27A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Desktop\Folha%20Timbrada%20Faculdade%20Cenecista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Folha Timbrada Faculdade Cenecista (1)</Template>
  <TotalTime>182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Cnecbento</cp:lastModifiedBy>
  <cp:revision>39</cp:revision>
  <cp:lastPrinted>2011-03-15T12:32:00Z</cp:lastPrinted>
  <dcterms:created xsi:type="dcterms:W3CDTF">2010-12-04T18:55:00Z</dcterms:created>
  <dcterms:modified xsi:type="dcterms:W3CDTF">2012-03-20T23:59:00Z</dcterms:modified>
</cp:coreProperties>
</file>