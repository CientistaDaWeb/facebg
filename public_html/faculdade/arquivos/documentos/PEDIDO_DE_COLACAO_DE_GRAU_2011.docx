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83" w:rsidRPr="00615A8C" w:rsidRDefault="00517E83" w:rsidP="00517E83">
      <w:pPr>
        <w:pStyle w:val="Ttulo2"/>
        <w:jc w:val="center"/>
        <w:rPr>
          <w:rFonts w:asciiTheme="minorHAnsi" w:hAnsiTheme="minorHAnsi" w:cs="Tahoma"/>
          <w:b w:val="0"/>
          <w:sz w:val="22"/>
          <w:szCs w:val="22"/>
        </w:rPr>
      </w:pPr>
    </w:p>
    <w:p w:rsidR="007319C9" w:rsidRDefault="00180F48" w:rsidP="00180F48">
      <w:pPr>
        <w:spacing w:line="360" w:lineRule="auto"/>
        <w:ind w:left="2832" w:firstLine="708"/>
        <w:rPr>
          <w:rFonts w:cs="Tahoma"/>
          <w:b/>
        </w:rPr>
      </w:pPr>
      <w:r w:rsidRPr="00615A8C">
        <w:rPr>
          <w:rFonts w:cs="Tahoma"/>
          <w:b/>
        </w:rPr>
        <w:t xml:space="preserve">   </w:t>
      </w:r>
    </w:p>
    <w:p w:rsidR="00517E83" w:rsidRPr="00093902" w:rsidRDefault="00180F48" w:rsidP="00180F48">
      <w:pPr>
        <w:spacing w:line="360" w:lineRule="auto"/>
        <w:ind w:left="2832" w:firstLine="708"/>
        <w:rPr>
          <w:rFonts w:cs="Tahoma"/>
          <w:b/>
          <w:sz w:val="24"/>
          <w:szCs w:val="24"/>
        </w:rPr>
      </w:pPr>
      <w:r w:rsidRPr="00615A8C">
        <w:rPr>
          <w:rFonts w:cs="Tahoma"/>
          <w:b/>
        </w:rPr>
        <w:t xml:space="preserve">   </w:t>
      </w:r>
      <w:r w:rsidR="00615A8C" w:rsidRPr="00093902">
        <w:rPr>
          <w:rFonts w:cs="Tahoma"/>
          <w:b/>
          <w:sz w:val="24"/>
          <w:szCs w:val="24"/>
        </w:rPr>
        <w:t>PEDIDO DE COLAÇÃO DE GRAU</w:t>
      </w:r>
      <w:r w:rsidR="003A431A">
        <w:rPr>
          <w:rFonts w:cs="Tahoma"/>
          <w:b/>
          <w:sz w:val="24"/>
          <w:szCs w:val="24"/>
        </w:rPr>
        <w:t xml:space="preserve"> – ANO 2012</w:t>
      </w:r>
    </w:p>
    <w:p w:rsidR="00093902" w:rsidRPr="00093902" w:rsidRDefault="00093902" w:rsidP="00093902">
      <w:pPr>
        <w:spacing w:line="360" w:lineRule="auto"/>
        <w:ind w:left="2832" w:firstLine="708"/>
        <w:rPr>
          <w:rFonts w:cs="Tahoma"/>
          <w:b/>
        </w:rPr>
      </w:pPr>
      <w:r w:rsidRPr="00093902">
        <w:rPr>
          <w:rFonts w:cs="Tahoma"/>
          <w:b/>
        </w:rPr>
        <w:t xml:space="preserve">        </w:t>
      </w:r>
    </w:p>
    <w:p w:rsidR="00CB5F59" w:rsidRPr="00615A8C" w:rsidRDefault="00CB5F59" w:rsidP="0043694B">
      <w:pPr>
        <w:pStyle w:val="Recuodecorpodetexto"/>
        <w:spacing w:line="360" w:lineRule="auto"/>
        <w:ind w:left="0" w:right="142" w:firstLine="4395"/>
        <w:rPr>
          <w:rFonts w:asciiTheme="minorHAnsi" w:hAnsiTheme="minorHAnsi" w:cs="Tahoma"/>
          <w:sz w:val="22"/>
          <w:szCs w:val="22"/>
        </w:rPr>
      </w:pPr>
      <w:r w:rsidRPr="00615A8C">
        <w:rPr>
          <w:rFonts w:asciiTheme="minorHAnsi" w:hAnsiTheme="minorHAnsi" w:cs="Tahoma"/>
          <w:sz w:val="22"/>
          <w:szCs w:val="22"/>
        </w:rPr>
        <w:t>Eu,</w:t>
      </w:r>
      <w:r>
        <w:rPr>
          <w:rFonts w:asciiTheme="minorHAnsi" w:hAnsiTheme="minorHAnsi" w:cs="Tahoma"/>
          <w:sz w:val="22"/>
          <w:szCs w:val="22"/>
        </w:rPr>
        <w:t>___________________________________________________</w:t>
      </w:r>
      <w:r w:rsidRPr="00615A8C">
        <w:rPr>
          <w:rFonts w:asciiTheme="minorHAnsi" w:hAnsiTheme="minorHAnsi" w:cs="Tahoma"/>
          <w:sz w:val="22"/>
          <w:szCs w:val="22"/>
        </w:rPr>
        <w:t xml:space="preserve"> regularmente </w:t>
      </w:r>
      <w:proofErr w:type="gramStart"/>
      <w:r w:rsidRPr="00615A8C">
        <w:rPr>
          <w:rFonts w:asciiTheme="minorHAnsi" w:hAnsiTheme="minorHAnsi" w:cs="Tahoma"/>
          <w:sz w:val="22"/>
          <w:szCs w:val="22"/>
        </w:rPr>
        <w:t>matriculado(</w:t>
      </w:r>
      <w:proofErr w:type="gramEnd"/>
      <w:r w:rsidRPr="00615A8C">
        <w:rPr>
          <w:rFonts w:asciiTheme="minorHAnsi" w:hAnsiTheme="minorHAnsi" w:cs="Tahoma"/>
          <w:sz w:val="22"/>
          <w:szCs w:val="22"/>
        </w:rPr>
        <w:t xml:space="preserve">a) no Curso de </w:t>
      </w:r>
      <w:r>
        <w:rPr>
          <w:rFonts w:asciiTheme="minorHAnsi" w:hAnsiTheme="minorHAnsi" w:cs="Tahoma"/>
          <w:sz w:val="22"/>
          <w:szCs w:val="22"/>
        </w:rPr>
        <w:t>___________________________________________________</w:t>
      </w:r>
      <w:r w:rsidRPr="00615A8C">
        <w:rPr>
          <w:rFonts w:asciiTheme="minorHAnsi" w:hAnsiTheme="minorHAnsi" w:cs="Tahoma"/>
          <w:sz w:val="22"/>
          <w:szCs w:val="22"/>
        </w:rPr>
        <w:t xml:space="preserve">, venho respeitosamente requerer a inclusão do meu nome na Formatura do dia  </w:t>
      </w:r>
      <w:r>
        <w:rPr>
          <w:rFonts w:asciiTheme="minorHAnsi" w:hAnsiTheme="minorHAnsi" w:cs="Tahoma"/>
          <w:sz w:val="22"/>
          <w:szCs w:val="22"/>
        </w:rPr>
        <w:t>____ de ________</w:t>
      </w:r>
      <w:r w:rsidR="0043694B">
        <w:rPr>
          <w:rFonts w:asciiTheme="minorHAnsi" w:hAnsiTheme="minorHAnsi" w:cs="Tahoma"/>
          <w:sz w:val="22"/>
          <w:szCs w:val="22"/>
        </w:rPr>
        <w:t>______</w:t>
      </w:r>
      <w:r>
        <w:rPr>
          <w:rFonts w:asciiTheme="minorHAnsi" w:hAnsiTheme="minorHAnsi" w:cs="Tahoma"/>
          <w:sz w:val="22"/>
          <w:szCs w:val="22"/>
        </w:rPr>
        <w:t>___ de 20</w:t>
      </w:r>
      <w:r w:rsidR="002C18EB">
        <w:rPr>
          <w:rFonts w:asciiTheme="minorHAnsi" w:hAnsiTheme="minorHAnsi" w:cs="Tahoma"/>
          <w:sz w:val="22"/>
          <w:szCs w:val="22"/>
        </w:rPr>
        <w:t>___</w:t>
      </w:r>
      <w:r w:rsidR="0043694B">
        <w:rPr>
          <w:rFonts w:asciiTheme="minorHAnsi" w:hAnsiTheme="minorHAnsi" w:cs="Tahoma"/>
          <w:sz w:val="22"/>
          <w:szCs w:val="22"/>
        </w:rPr>
        <w:t>.</w:t>
      </w:r>
    </w:p>
    <w:p w:rsidR="007319C9" w:rsidRDefault="00C06524" w:rsidP="00180F48">
      <w:pPr>
        <w:spacing w:line="360" w:lineRule="auto"/>
        <w:ind w:left="2832" w:firstLine="708"/>
        <w:rPr>
          <w:rFonts w:cs="Tahoma"/>
          <w:b/>
        </w:rPr>
      </w:pPr>
      <w:r>
        <w:rPr>
          <w:rFonts w:cs="Tahoma"/>
          <w:b/>
          <w:noProof/>
          <w:lang w:eastAsia="pt-BR"/>
        </w:rPr>
        <w:pict>
          <v:roundrect id="_x0000_s1034" style="position:absolute;left:0;text-align:left;margin-left:1.95pt;margin-top:17.4pt;width:531.55pt;height:195.45pt;z-index:251660288" arcsize="10923f" filled="f">
            <v:textbox style="mso-next-textbox:#_x0000_s1034" inset=",.3mm,,.3mm">
              <w:txbxContent>
                <w:p w:rsidR="0019441A" w:rsidRPr="00CB5F59" w:rsidRDefault="0019441A" w:rsidP="007319C9">
                  <w:pPr>
                    <w:pStyle w:val="Ttulo5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  <w:r w:rsidRPr="00CB5F59">
                    <w:rPr>
                      <w:rFonts w:asciiTheme="minorHAnsi" w:hAnsiTheme="minorHAnsi" w:cs="Tahoma"/>
                      <w:sz w:val="20"/>
                      <w:szCs w:val="20"/>
                    </w:rPr>
                    <w:t>ATUALIZAÇÃO CADASTRAL</w:t>
                  </w:r>
                </w:p>
                <w:p w:rsidR="0019441A" w:rsidRPr="00CB5F59" w:rsidRDefault="0019441A" w:rsidP="00CB5F5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B5F59">
                    <w:rPr>
                      <w:sz w:val="16"/>
                      <w:szCs w:val="16"/>
                    </w:rPr>
                    <w:t>NOME</w:t>
                  </w:r>
                  <w:r>
                    <w:rPr>
                      <w:sz w:val="16"/>
                      <w:szCs w:val="16"/>
                    </w:rPr>
                    <w:t xml:space="preserve"> COMPLETO</w:t>
                  </w:r>
                  <w:r w:rsidRPr="00CB5F59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____________________________________________________________________________________________________________</w:t>
                  </w:r>
                  <w:r w:rsidRPr="00CB5F59">
                    <w:rPr>
                      <w:sz w:val="16"/>
                      <w:szCs w:val="16"/>
                    </w:rPr>
                    <w:t xml:space="preserve">   </w:t>
                  </w:r>
                </w:p>
                <w:p w:rsidR="0019441A" w:rsidRPr="00CB5F59" w:rsidRDefault="0019441A" w:rsidP="00CB5F5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B5F59">
                    <w:rPr>
                      <w:sz w:val="16"/>
                      <w:szCs w:val="16"/>
                    </w:rPr>
                    <w:t>ESTADO CIVIL</w:t>
                  </w:r>
                  <w:r>
                    <w:rPr>
                      <w:sz w:val="16"/>
                      <w:szCs w:val="16"/>
                    </w:rPr>
                    <w:t>: ___________________________________________________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CB5F59">
                    <w:rPr>
                      <w:sz w:val="16"/>
                      <w:szCs w:val="16"/>
                    </w:rPr>
                    <w:t xml:space="preserve">   </w:t>
                  </w:r>
                  <w:proofErr w:type="gramEnd"/>
                  <w:r w:rsidRPr="00CB5F59">
                    <w:rPr>
                      <w:sz w:val="16"/>
                      <w:szCs w:val="16"/>
                    </w:rPr>
                    <w:t>DATA DE NASCIMENTO:</w:t>
                  </w:r>
                  <w:r>
                    <w:rPr>
                      <w:sz w:val="16"/>
                      <w:szCs w:val="16"/>
                    </w:rPr>
                    <w:t xml:space="preserve"> ________________________________________</w:t>
                  </w:r>
                </w:p>
                <w:p w:rsidR="0019441A" w:rsidRPr="00CB5F59" w:rsidRDefault="0019441A" w:rsidP="00CB5F5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B5F59">
                    <w:rPr>
                      <w:sz w:val="16"/>
                      <w:szCs w:val="16"/>
                    </w:rPr>
                    <w:t>CIDADE ONDE NASCEU:</w:t>
                  </w:r>
                  <w:proofErr w:type="gramStart"/>
                  <w:r w:rsidRPr="00CB5F59">
                    <w:rPr>
                      <w:sz w:val="16"/>
                      <w:szCs w:val="16"/>
                    </w:rPr>
                    <w:t xml:space="preserve">  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____________________________________________________   </w:t>
                  </w:r>
                  <w:r w:rsidRPr="00CB5F59">
                    <w:rPr>
                      <w:sz w:val="16"/>
                      <w:szCs w:val="16"/>
                    </w:rPr>
                    <w:t>NACIONALIDADE:</w:t>
                  </w:r>
                  <w:r>
                    <w:rPr>
                      <w:sz w:val="16"/>
                      <w:szCs w:val="16"/>
                    </w:rPr>
                    <w:t xml:space="preserve"> ____________________________________</w:t>
                  </w:r>
                </w:p>
                <w:p w:rsidR="0019441A" w:rsidRPr="0043694B" w:rsidRDefault="0019441A" w:rsidP="00CB5F59">
                  <w:pPr>
                    <w:pStyle w:val="Ttulo3"/>
                    <w:spacing w:line="240" w:lineRule="auto"/>
                    <w:rPr>
                      <w:rFonts w:asciiTheme="minorHAnsi" w:hAnsiTheme="minorHAnsi" w:cs="Tahoma"/>
                      <w:sz w:val="10"/>
                      <w:szCs w:val="10"/>
                    </w:rPr>
                  </w:pPr>
                </w:p>
                <w:p w:rsidR="0019441A" w:rsidRPr="0043694B" w:rsidRDefault="0019441A" w:rsidP="00CB5F59">
                  <w:pPr>
                    <w:pStyle w:val="Ttulo3"/>
                    <w:spacing w:line="240" w:lineRule="auto"/>
                    <w:rPr>
                      <w:rFonts w:asciiTheme="minorHAnsi" w:hAnsiTheme="minorHAnsi" w:cs="Tahoma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 xml:space="preserve">Endereço: __________________________________________________________ </w:t>
                  </w:r>
                  <w:proofErr w:type="spellStart"/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Nro</w:t>
                  </w:r>
                  <w:proofErr w:type="spellEnd"/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: __________ Complemento: ________________</w:t>
                  </w:r>
                </w:p>
                <w:p w:rsidR="0019441A" w:rsidRPr="0043694B" w:rsidRDefault="0019441A" w:rsidP="00CB5F59">
                  <w:pPr>
                    <w:pStyle w:val="Ttulo3"/>
                    <w:spacing w:line="240" w:lineRule="auto"/>
                    <w:rPr>
                      <w:rFonts w:asciiTheme="minorHAnsi" w:hAnsiTheme="minorHAnsi" w:cs="Tahoma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Bairro: __________________________________________________ Cidade: _____________________________ CEP: ______________</w:t>
                  </w:r>
                </w:p>
                <w:p w:rsidR="0019441A" w:rsidRPr="0043694B" w:rsidRDefault="0019441A" w:rsidP="00CB5F59">
                  <w:pPr>
                    <w:pStyle w:val="Ttulo3"/>
                    <w:spacing w:line="240" w:lineRule="auto"/>
                    <w:rPr>
                      <w:rFonts w:asciiTheme="minorHAnsi" w:hAnsiTheme="minorHAnsi" w:cs="Tahoma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Fone Residencial: (___</w:t>
                  </w:r>
                  <w:proofErr w:type="gramStart"/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)</w:t>
                  </w:r>
                  <w:proofErr w:type="gramEnd"/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 xml:space="preserve">______________________ Fone Comercial: (___)____________________ Celular: (___)___________________ </w:t>
                  </w:r>
                </w:p>
                <w:p w:rsidR="0019441A" w:rsidRPr="0043694B" w:rsidRDefault="0019441A" w:rsidP="00CB5F59">
                  <w:pPr>
                    <w:pStyle w:val="Ttulo3"/>
                    <w:spacing w:line="240" w:lineRule="auto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Endereço Eletrônico (E-mail):  _____________________________________________________________________________________</w:t>
                  </w:r>
                </w:p>
              </w:txbxContent>
            </v:textbox>
          </v:roundrect>
        </w:pict>
      </w:r>
    </w:p>
    <w:p w:rsidR="007319C9" w:rsidRDefault="007319C9" w:rsidP="00180F48">
      <w:pPr>
        <w:spacing w:line="360" w:lineRule="auto"/>
        <w:ind w:left="2832" w:firstLine="708"/>
        <w:rPr>
          <w:rFonts w:cs="Tahoma"/>
          <w:b/>
        </w:rPr>
      </w:pPr>
    </w:p>
    <w:p w:rsidR="007319C9" w:rsidRPr="00615A8C" w:rsidRDefault="007319C9" w:rsidP="00180F48">
      <w:pPr>
        <w:spacing w:line="360" w:lineRule="auto"/>
        <w:ind w:left="2832" w:firstLine="708"/>
        <w:rPr>
          <w:rFonts w:cs="Tahoma"/>
          <w:b/>
        </w:rPr>
      </w:pPr>
    </w:p>
    <w:p w:rsidR="00615A8C" w:rsidRDefault="00615A8C" w:rsidP="00461A21">
      <w:pPr>
        <w:spacing w:before="40" w:after="40"/>
        <w:ind w:left="851"/>
        <w:jc w:val="both"/>
        <w:rPr>
          <w:rFonts w:cs="Tahoma"/>
        </w:rPr>
      </w:pPr>
    </w:p>
    <w:p w:rsidR="007319C9" w:rsidRDefault="007319C9" w:rsidP="00615A8C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7319C9" w:rsidRDefault="007319C9" w:rsidP="00615A8C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7319C9" w:rsidRDefault="007319C9" w:rsidP="00615A8C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7319C9" w:rsidRDefault="007319C9" w:rsidP="00615A8C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7319C9" w:rsidRDefault="007319C9" w:rsidP="00615A8C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093902" w:rsidRDefault="00093902" w:rsidP="00093902">
      <w:pPr>
        <w:spacing w:line="360" w:lineRule="auto"/>
        <w:jc w:val="right"/>
        <w:rPr>
          <w:rFonts w:cs="Tahoma"/>
          <w:sz w:val="18"/>
          <w:szCs w:val="18"/>
        </w:rPr>
      </w:pPr>
    </w:p>
    <w:p w:rsidR="0043694B" w:rsidRPr="0043694B" w:rsidRDefault="0043694B" w:rsidP="00093902">
      <w:pPr>
        <w:spacing w:line="360" w:lineRule="auto"/>
        <w:jc w:val="right"/>
        <w:rPr>
          <w:rFonts w:cs="Tahoma"/>
          <w:sz w:val="10"/>
          <w:szCs w:val="10"/>
        </w:rPr>
      </w:pPr>
    </w:p>
    <w:p w:rsidR="00093902" w:rsidRPr="00093902" w:rsidRDefault="00093902" w:rsidP="00093902">
      <w:pPr>
        <w:spacing w:line="360" w:lineRule="auto"/>
        <w:jc w:val="right"/>
        <w:rPr>
          <w:rFonts w:cs="Tahoma"/>
          <w:sz w:val="18"/>
          <w:szCs w:val="18"/>
        </w:rPr>
      </w:pPr>
      <w:r w:rsidRPr="00093902">
        <w:rPr>
          <w:rFonts w:cs="Tahoma"/>
          <w:sz w:val="18"/>
          <w:szCs w:val="18"/>
        </w:rPr>
        <w:t xml:space="preserve">Bento Gonçalves, </w:t>
      </w:r>
      <w:r w:rsidR="00B902CE">
        <w:rPr>
          <w:rFonts w:cs="Tahoma"/>
          <w:sz w:val="18"/>
          <w:szCs w:val="18"/>
        </w:rPr>
        <w:t xml:space="preserve">____ </w:t>
      </w:r>
      <w:r w:rsidRPr="00093902">
        <w:rPr>
          <w:rFonts w:cs="Tahoma"/>
          <w:sz w:val="18"/>
          <w:szCs w:val="18"/>
        </w:rPr>
        <w:t>de _____________ de 20 ___.</w:t>
      </w:r>
    </w:p>
    <w:p w:rsidR="00093902" w:rsidRDefault="00093902" w:rsidP="00093902">
      <w:pPr>
        <w:spacing w:before="40" w:after="40" w:line="240" w:lineRule="auto"/>
        <w:ind w:left="4248" w:firstLine="147"/>
        <w:jc w:val="both"/>
        <w:rPr>
          <w:rFonts w:cs="Tahoma"/>
        </w:rPr>
      </w:pPr>
      <w:r w:rsidRPr="00615A8C">
        <w:rPr>
          <w:rFonts w:cs="Tahoma"/>
        </w:rPr>
        <w:t>Nesses Termos,</w:t>
      </w:r>
      <w:r>
        <w:rPr>
          <w:rFonts w:cs="Tahoma"/>
        </w:rPr>
        <w:t xml:space="preserve"> peço d</w:t>
      </w:r>
      <w:r w:rsidRPr="00615A8C">
        <w:rPr>
          <w:rFonts w:cs="Tahoma"/>
        </w:rPr>
        <w:t>eferimento.</w:t>
      </w:r>
    </w:p>
    <w:p w:rsidR="00093902" w:rsidRDefault="00093902" w:rsidP="00093902">
      <w:pPr>
        <w:spacing w:before="40" w:after="40" w:line="240" w:lineRule="auto"/>
        <w:ind w:left="4248" w:firstLine="147"/>
        <w:jc w:val="both"/>
        <w:rPr>
          <w:rFonts w:cs="Tahoma"/>
        </w:rPr>
      </w:pPr>
    </w:p>
    <w:p w:rsidR="00E63D31" w:rsidRPr="00615A8C" w:rsidRDefault="00615A8C" w:rsidP="0043694B">
      <w:pPr>
        <w:spacing w:after="0" w:line="240" w:lineRule="auto"/>
        <w:jc w:val="center"/>
        <w:rPr>
          <w:rFonts w:cs="Tahoma"/>
        </w:rPr>
      </w:pPr>
      <w:r>
        <w:rPr>
          <w:rFonts w:cs="Tahoma"/>
        </w:rPr>
        <w:t>_________________________________________________</w:t>
      </w:r>
    </w:p>
    <w:p w:rsidR="00E63D31" w:rsidRPr="0043694B" w:rsidRDefault="00093902" w:rsidP="0043694B">
      <w:pPr>
        <w:pStyle w:val="Ttulo2"/>
        <w:spacing w:line="240" w:lineRule="auto"/>
        <w:ind w:left="4248"/>
        <w:rPr>
          <w:rFonts w:asciiTheme="minorHAnsi" w:hAnsiTheme="minorHAnsi" w:cs="Tahoma"/>
          <w:sz w:val="18"/>
          <w:szCs w:val="18"/>
        </w:rPr>
      </w:pPr>
      <w:r w:rsidRPr="0043694B">
        <w:rPr>
          <w:rFonts w:asciiTheme="minorHAnsi" w:hAnsiTheme="minorHAnsi" w:cs="Tahoma"/>
          <w:sz w:val="18"/>
          <w:szCs w:val="18"/>
        </w:rPr>
        <w:t>Assinatura do Requerente</w:t>
      </w:r>
    </w:p>
    <w:p w:rsidR="0043694B" w:rsidRDefault="0043694B" w:rsidP="0043694B">
      <w:pPr>
        <w:spacing w:after="0" w:line="240" w:lineRule="auto"/>
        <w:rPr>
          <w:rFonts w:cs="Tahoma"/>
          <w:b/>
        </w:rPr>
      </w:pPr>
    </w:p>
    <w:p w:rsidR="00E63D31" w:rsidRPr="0043694B" w:rsidRDefault="0043694B" w:rsidP="0043694B">
      <w:pPr>
        <w:spacing w:after="0" w:line="240" w:lineRule="auto"/>
        <w:rPr>
          <w:rFonts w:cs="Tahoma"/>
          <w:b/>
          <w:sz w:val="20"/>
          <w:szCs w:val="20"/>
        </w:rPr>
      </w:pPr>
      <w:r w:rsidRPr="0043694B">
        <w:rPr>
          <w:rFonts w:cs="Tahoma"/>
          <w:b/>
          <w:sz w:val="20"/>
          <w:szCs w:val="20"/>
        </w:rPr>
        <w:t>COORDENADOR DE CURSO</w:t>
      </w:r>
      <w:r w:rsidR="00E63D31" w:rsidRPr="0043694B">
        <w:rPr>
          <w:rFonts w:cs="Tahoma"/>
          <w:b/>
          <w:sz w:val="20"/>
          <w:szCs w:val="20"/>
        </w:rPr>
        <w:t>:</w:t>
      </w:r>
    </w:p>
    <w:p w:rsidR="00E63D31" w:rsidRPr="00615A8C" w:rsidRDefault="00E63D31" w:rsidP="0043694B">
      <w:pPr>
        <w:pStyle w:val="Ttulo3"/>
        <w:spacing w:line="240" w:lineRule="auto"/>
        <w:rPr>
          <w:rFonts w:asciiTheme="minorHAnsi" w:hAnsiTheme="minorHAnsi" w:cs="Tahoma"/>
        </w:rPr>
      </w:pPr>
      <w:r w:rsidRPr="00615A8C">
        <w:rPr>
          <w:rFonts w:asciiTheme="minorHAnsi" w:hAnsiTheme="minorHAnsi" w:cs="Tahoma"/>
        </w:rPr>
        <w:t xml:space="preserve">Parecer quanto </w:t>
      </w:r>
      <w:proofErr w:type="gramStart"/>
      <w:r w:rsidRPr="00615A8C">
        <w:rPr>
          <w:rFonts w:asciiTheme="minorHAnsi" w:hAnsiTheme="minorHAnsi" w:cs="Tahoma"/>
        </w:rPr>
        <w:t>a</w:t>
      </w:r>
      <w:proofErr w:type="gramEnd"/>
      <w:r w:rsidRPr="00615A8C">
        <w:rPr>
          <w:rFonts w:asciiTheme="minorHAnsi" w:hAnsiTheme="minorHAnsi" w:cs="Tahoma"/>
        </w:rPr>
        <w:t xml:space="preserve"> viabilidade do cumprimento integral da Grade Curricular:</w:t>
      </w:r>
    </w:p>
    <w:p w:rsidR="00363BF9" w:rsidRPr="00615A8C" w:rsidRDefault="00C06524" w:rsidP="0043694B">
      <w:pPr>
        <w:spacing w:line="240" w:lineRule="auto"/>
        <w:jc w:val="center"/>
        <w:rPr>
          <w:rFonts w:cs="Arial"/>
          <w:i/>
        </w:rPr>
      </w:pPr>
      <w:r w:rsidRPr="00C06524">
        <w:rPr>
          <w:rFonts w:cs="Times New Roman"/>
          <w:noProof/>
          <w:lang w:eastAsia="pt-BR"/>
        </w:rPr>
        <w:pict>
          <v:roundrect id="_x0000_s1029" style="position:absolute;left:0;text-align:left;margin-left:-3.25pt;margin-top:49.6pt;width:530.5pt;height:114.75pt;z-index:251659264" arcsize="10923f" filled="f">
            <v:textbox style="mso-next-textbox:#_x0000_s1029">
              <w:txbxContent>
                <w:p w:rsidR="0019441A" w:rsidRPr="0043694B" w:rsidRDefault="0019441A" w:rsidP="0043694B">
                  <w:pPr>
                    <w:pStyle w:val="Recuodecorpodetexto"/>
                    <w:spacing w:line="360" w:lineRule="auto"/>
                    <w:ind w:left="284" w:right="142" w:firstLine="0"/>
                    <w:rPr>
                      <w:rFonts w:asciiTheme="minorHAnsi" w:hAnsiTheme="minorHAnsi" w:cs="Tahoma"/>
                      <w:b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b/>
                      <w:sz w:val="18"/>
                      <w:szCs w:val="18"/>
                    </w:rPr>
                    <w:t>DOCUMENTAÇÃO A SER ANEXA PARA ELABORAÇÃO E REGISTRO DO DIPLOMA</w:t>
                  </w:r>
                </w:p>
                <w:p w:rsidR="0019441A" w:rsidRPr="0043694B" w:rsidRDefault="0019441A" w:rsidP="0043694B">
                  <w:pPr>
                    <w:pStyle w:val="Recuodecorpodetexto"/>
                    <w:spacing w:line="360" w:lineRule="auto"/>
                    <w:ind w:left="284" w:right="142" w:firstLine="0"/>
                    <w:rPr>
                      <w:rFonts w:asciiTheme="minorHAnsi" w:hAnsiTheme="minorHAnsi" w:cs="Tahoma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Recebemos do aluno acima citado, os seguintes documentos:</w:t>
                  </w:r>
                </w:p>
                <w:p w:rsidR="0019441A" w:rsidRPr="0043694B" w:rsidRDefault="0019441A" w:rsidP="0043694B">
                  <w:pPr>
                    <w:pStyle w:val="Recuodecorpodetexto"/>
                    <w:ind w:left="284" w:right="142" w:firstLine="0"/>
                    <w:rPr>
                      <w:rFonts w:asciiTheme="minorHAnsi" w:hAnsiTheme="minorHAnsi" w:cs="Tahoma"/>
                      <w:sz w:val="18"/>
                      <w:szCs w:val="18"/>
                    </w:rPr>
                  </w:pPr>
                  <w:r w:rsidRPr="0043694B">
                    <w:rPr>
                      <w:rFonts w:asciiTheme="minorHAnsi" w:hAnsiTheme="minorHAnsi" w:cs="Tahoma"/>
                      <w:sz w:val="18"/>
                      <w:szCs w:val="18"/>
                    </w:rPr>
                    <w:t>SIM     NÃO</w:t>
                  </w:r>
                </w:p>
                <w:p w:rsidR="0019441A" w:rsidRPr="0043694B" w:rsidRDefault="0019441A" w:rsidP="0043694B">
                  <w:pPr>
                    <w:spacing w:before="40" w:after="0" w:line="240" w:lineRule="auto"/>
                    <w:ind w:left="284"/>
                    <w:contextualSpacing/>
                    <w:jc w:val="both"/>
                    <w:rPr>
                      <w:rFonts w:cs="Tahoma"/>
                      <w:sz w:val="18"/>
                      <w:szCs w:val="18"/>
                    </w:rPr>
                  </w:pPr>
                  <w:proofErr w:type="gramStart"/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(    </w:t>
                  </w:r>
                  <w:proofErr w:type="gramEnd"/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)     (    )  RG - Cédula de Identidade (fotocópia) </w:t>
                  </w:r>
                </w:p>
                <w:p w:rsidR="0019441A" w:rsidRPr="0043694B" w:rsidRDefault="0019441A" w:rsidP="0043694B">
                  <w:pPr>
                    <w:spacing w:before="40" w:after="0"/>
                    <w:ind w:left="284"/>
                    <w:contextualSpacing/>
                    <w:jc w:val="both"/>
                    <w:rPr>
                      <w:rFonts w:cs="Tahoma"/>
                      <w:sz w:val="18"/>
                      <w:szCs w:val="18"/>
                    </w:rPr>
                  </w:pPr>
                  <w:proofErr w:type="gramStart"/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(    </w:t>
                  </w:r>
                  <w:proofErr w:type="gramEnd"/>
                  <w:r w:rsidRPr="0043694B">
                    <w:rPr>
                      <w:rFonts w:cs="Tahoma"/>
                      <w:sz w:val="18"/>
                      <w:szCs w:val="18"/>
                    </w:rPr>
                    <w:t>)     (    )  Certidão de Nascimento</w:t>
                  </w:r>
                  <w:r>
                    <w:rPr>
                      <w:rFonts w:cs="Tahoma"/>
                      <w:sz w:val="18"/>
                      <w:szCs w:val="18"/>
                    </w:rPr>
                    <w:t>,</w:t>
                  </w:r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 Casamento</w:t>
                  </w:r>
                  <w:r>
                    <w:rPr>
                      <w:rFonts w:cs="Tahoma"/>
                      <w:sz w:val="18"/>
                      <w:szCs w:val="18"/>
                    </w:rPr>
                    <w:t xml:space="preserve"> e ou </w:t>
                  </w:r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Divórcio, em caso de alteração do nome (fotocópia) </w:t>
                  </w:r>
                </w:p>
                <w:p w:rsidR="0019441A" w:rsidRPr="002C18EB" w:rsidRDefault="0019441A" w:rsidP="0043694B">
                  <w:pPr>
                    <w:spacing w:before="40" w:after="0"/>
                    <w:ind w:left="284"/>
                    <w:contextualSpacing/>
                    <w:jc w:val="both"/>
                    <w:rPr>
                      <w:rFonts w:cs="Tahoma"/>
                      <w:b/>
                      <w:sz w:val="18"/>
                      <w:szCs w:val="18"/>
                    </w:rPr>
                  </w:pPr>
                  <w:proofErr w:type="gramStart"/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(    </w:t>
                  </w:r>
                  <w:proofErr w:type="gramEnd"/>
                  <w:r w:rsidRPr="0043694B">
                    <w:rPr>
                      <w:rFonts w:cs="Tahoma"/>
                      <w:sz w:val="18"/>
                      <w:szCs w:val="18"/>
                    </w:rPr>
                    <w:t xml:space="preserve">)     (    )  </w:t>
                  </w:r>
                  <w:r w:rsidRPr="002C18EB">
                    <w:rPr>
                      <w:rFonts w:cs="Tahoma"/>
                      <w:b/>
                      <w:sz w:val="18"/>
                      <w:szCs w:val="18"/>
                    </w:rPr>
                    <w:t>Histórico do Ensino Médio –  tem que con</w:t>
                  </w:r>
                  <w:r>
                    <w:rPr>
                      <w:rFonts w:cs="Tahoma"/>
                      <w:b/>
                      <w:sz w:val="18"/>
                      <w:szCs w:val="18"/>
                    </w:rPr>
                    <w:t>s</w:t>
                  </w:r>
                  <w:r w:rsidRPr="002C18EB">
                    <w:rPr>
                      <w:rFonts w:cs="Tahoma"/>
                      <w:b/>
                      <w:sz w:val="18"/>
                      <w:szCs w:val="18"/>
                    </w:rPr>
                    <w:t xml:space="preserve">tar os três anos obrigatórios do </w:t>
                  </w:r>
                  <w:r>
                    <w:rPr>
                      <w:rFonts w:cs="Tahoma"/>
                      <w:b/>
                      <w:sz w:val="18"/>
                      <w:szCs w:val="18"/>
                    </w:rPr>
                    <w:t>2º GRAU, mesmo se</w:t>
                  </w:r>
                  <w:r w:rsidR="006B7C0C">
                    <w:rPr>
                      <w:rFonts w:cs="Tahoma"/>
                      <w:b/>
                      <w:sz w:val="18"/>
                      <w:szCs w:val="18"/>
                    </w:rPr>
                    <w:t xml:space="preserve"> for</w:t>
                  </w:r>
                  <w:r>
                    <w:rPr>
                      <w:rFonts w:cs="Tahoma"/>
                      <w:b/>
                      <w:sz w:val="18"/>
                      <w:szCs w:val="18"/>
                    </w:rPr>
                    <w:t xml:space="preserve"> de escolas diferentes.</w:t>
                  </w:r>
                </w:p>
                <w:p w:rsidR="0019441A" w:rsidRPr="0043694B" w:rsidRDefault="0019441A" w:rsidP="0043694B">
                  <w:pPr>
                    <w:spacing w:before="40" w:after="0"/>
                    <w:ind w:left="284"/>
                    <w:contextualSpacing/>
                    <w:jc w:val="both"/>
                    <w:rPr>
                      <w:rFonts w:cs="Tahoma"/>
                      <w:sz w:val="18"/>
                      <w:szCs w:val="18"/>
                    </w:rPr>
                  </w:pPr>
                </w:p>
                <w:p w:rsidR="0019441A" w:rsidRPr="007319C9" w:rsidRDefault="0019441A" w:rsidP="00B902CE">
                  <w:pPr>
                    <w:spacing w:after="0"/>
                    <w:rPr>
                      <w:szCs w:val="16"/>
                    </w:rPr>
                  </w:pPr>
                </w:p>
              </w:txbxContent>
            </v:textbox>
          </v:roundrect>
        </w:pict>
      </w:r>
      <w:r w:rsidR="00615A8C">
        <w:rPr>
          <w:rFonts w:cs="Tahoma"/>
        </w:rPr>
        <w:t>________________________________________________________________________________________________________________</w:t>
      </w:r>
      <w:r w:rsidR="00B90113">
        <w:rPr>
          <w:rFonts w:cs="Tahoma"/>
        </w:rPr>
        <w:t>_____</w:t>
      </w:r>
      <w:r w:rsidR="00615A8C">
        <w:rPr>
          <w:rFonts w:cs="Tahoma"/>
        </w:rPr>
        <w:t>_________________________________________________________________________</w:t>
      </w:r>
      <w:bookmarkStart w:id="0" w:name="_GoBack"/>
      <w:bookmarkEnd w:id="0"/>
    </w:p>
    <w:sectPr w:rsidR="00363BF9" w:rsidRPr="00615A8C" w:rsidSect="00517E83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720" w:right="720" w:bottom="720" w:left="720" w:header="709" w:footer="14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41A" w:rsidRDefault="0019441A" w:rsidP="00D3682E">
      <w:pPr>
        <w:spacing w:after="0"/>
      </w:pPr>
      <w:r>
        <w:separator/>
      </w:r>
    </w:p>
  </w:endnote>
  <w:endnote w:type="continuationSeparator" w:id="0">
    <w:p w:rsidR="0019441A" w:rsidRDefault="0019441A" w:rsidP="00D368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41A" w:rsidRPr="00D3682E" w:rsidRDefault="0019441A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41A" w:rsidRDefault="0019441A" w:rsidP="00D3682E">
      <w:pPr>
        <w:spacing w:after="0"/>
      </w:pPr>
      <w:r>
        <w:separator/>
      </w:r>
    </w:p>
  </w:footnote>
  <w:footnote w:type="continuationSeparator" w:id="0">
    <w:p w:rsidR="0019441A" w:rsidRDefault="0019441A" w:rsidP="00D3682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41A" w:rsidRDefault="00C065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41A" w:rsidRDefault="001944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6524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41A" w:rsidRDefault="00C065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7215"/>
    <w:multiLevelType w:val="hybridMultilevel"/>
    <w:tmpl w:val="BF70C8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66082"/>
    <w:multiLevelType w:val="hybridMultilevel"/>
    <w:tmpl w:val="5EC06078"/>
    <w:lvl w:ilvl="0" w:tplc="6A5CB19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3B70"/>
    <w:rsid w:val="00012F85"/>
    <w:rsid w:val="00031388"/>
    <w:rsid w:val="00054FA0"/>
    <w:rsid w:val="00077694"/>
    <w:rsid w:val="00093902"/>
    <w:rsid w:val="000C3F19"/>
    <w:rsid w:val="000E4527"/>
    <w:rsid w:val="00133262"/>
    <w:rsid w:val="001412CA"/>
    <w:rsid w:val="00180F48"/>
    <w:rsid w:val="0019441A"/>
    <w:rsid w:val="001961C1"/>
    <w:rsid w:val="001B181B"/>
    <w:rsid w:val="001C27E7"/>
    <w:rsid w:val="001D18F2"/>
    <w:rsid w:val="002024D6"/>
    <w:rsid w:val="00224524"/>
    <w:rsid w:val="00245B61"/>
    <w:rsid w:val="002B52A9"/>
    <w:rsid w:val="002C18EB"/>
    <w:rsid w:val="002F3B70"/>
    <w:rsid w:val="00324D98"/>
    <w:rsid w:val="0033511D"/>
    <w:rsid w:val="003378B0"/>
    <w:rsid w:val="00343E53"/>
    <w:rsid w:val="003557DC"/>
    <w:rsid w:val="00363BF9"/>
    <w:rsid w:val="00392A2A"/>
    <w:rsid w:val="003A431A"/>
    <w:rsid w:val="003B181C"/>
    <w:rsid w:val="00405EEF"/>
    <w:rsid w:val="00407454"/>
    <w:rsid w:val="00427707"/>
    <w:rsid w:val="0043694B"/>
    <w:rsid w:val="00451671"/>
    <w:rsid w:val="004538B2"/>
    <w:rsid w:val="00461A21"/>
    <w:rsid w:val="00473B1D"/>
    <w:rsid w:val="0048222A"/>
    <w:rsid w:val="004A0579"/>
    <w:rsid w:val="004A2B72"/>
    <w:rsid w:val="004E2604"/>
    <w:rsid w:val="00511977"/>
    <w:rsid w:val="00517E83"/>
    <w:rsid w:val="00533774"/>
    <w:rsid w:val="005438AC"/>
    <w:rsid w:val="0054578C"/>
    <w:rsid w:val="00545D24"/>
    <w:rsid w:val="00553EEC"/>
    <w:rsid w:val="005A422E"/>
    <w:rsid w:val="005A46F7"/>
    <w:rsid w:val="005A7CC9"/>
    <w:rsid w:val="005B2E4B"/>
    <w:rsid w:val="005B449B"/>
    <w:rsid w:val="005D2245"/>
    <w:rsid w:val="00615A8C"/>
    <w:rsid w:val="00687087"/>
    <w:rsid w:val="006870F2"/>
    <w:rsid w:val="006B7C0C"/>
    <w:rsid w:val="006D0E2B"/>
    <w:rsid w:val="00730B03"/>
    <w:rsid w:val="007319C9"/>
    <w:rsid w:val="0074092A"/>
    <w:rsid w:val="00760892"/>
    <w:rsid w:val="007740AE"/>
    <w:rsid w:val="007757E2"/>
    <w:rsid w:val="00795531"/>
    <w:rsid w:val="007E6C18"/>
    <w:rsid w:val="008036A2"/>
    <w:rsid w:val="008764AA"/>
    <w:rsid w:val="008814DC"/>
    <w:rsid w:val="008824B5"/>
    <w:rsid w:val="0088573A"/>
    <w:rsid w:val="0088619A"/>
    <w:rsid w:val="00923A5C"/>
    <w:rsid w:val="009712F7"/>
    <w:rsid w:val="00991376"/>
    <w:rsid w:val="00997BCD"/>
    <w:rsid w:val="009D2829"/>
    <w:rsid w:val="009E2EF1"/>
    <w:rsid w:val="009E7749"/>
    <w:rsid w:val="009E7BD6"/>
    <w:rsid w:val="00A020B5"/>
    <w:rsid w:val="00A022FB"/>
    <w:rsid w:val="00A231D6"/>
    <w:rsid w:val="00A40914"/>
    <w:rsid w:val="00A45BC7"/>
    <w:rsid w:val="00A64E7D"/>
    <w:rsid w:val="00AA27A8"/>
    <w:rsid w:val="00B21C10"/>
    <w:rsid w:val="00B24CB4"/>
    <w:rsid w:val="00B609BD"/>
    <w:rsid w:val="00B609C7"/>
    <w:rsid w:val="00B75415"/>
    <w:rsid w:val="00B90113"/>
    <w:rsid w:val="00B902CE"/>
    <w:rsid w:val="00BA0C3A"/>
    <w:rsid w:val="00BB4231"/>
    <w:rsid w:val="00BD403A"/>
    <w:rsid w:val="00BD7B84"/>
    <w:rsid w:val="00C06524"/>
    <w:rsid w:val="00C371A7"/>
    <w:rsid w:val="00C40FE7"/>
    <w:rsid w:val="00C63C3B"/>
    <w:rsid w:val="00C715B2"/>
    <w:rsid w:val="00C80E08"/>
    <w:rsid w:val="00C93D24"/>
    <w:rsid w:val="00CB5F59"/>
    <w:rsid w:val="00CF0641"/>
    <w:rsid w:val="00D25752"/>
    <w:rsid w:val="00D3682E"/>
    <w:rsid w:val="00DD14FB"/>
    <w:rsid w:val="00DE21E1"/>
    <w:rsid w:val="00E07172"/>
    <w:rsid w:val="00E232B9"/>
    <w:rsid w:val="00E63D31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D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D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D3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D31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(1).dot</Template>
  <TotalTime>939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CencBento</cp:lastModifiedBy>
  <cp:revision>9</cp:revision>
  <cp:lastPrinted>2012-03-21T21:09:00Z</cp:lastPrinted>
  <dcterms:created xsi:type="dcterms:W3CDTF">2011-03-30T11:40:00Z</dcterms:created>
  <dcterms:modified xsi:type="dcterms:W3CDTF">2012-03-21T21:09:00Z</dcterms:modified>
</cp:coreProperties>
</file>