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Theme="minorHAnsi" w:hAnsiTheme="minorHAnsi"/>
          <w:b/>
          <w:sz w:val="26"/>
          <w:szCs w:val="26"/>
        </w:rPr>
      </w:pPr>
    </w:p>
    <w:p w:rsidR="00AE4863" w:rsidRPr="00AE4863" w:rsidRDefault="00AE4863" w:rsidP="00AE48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>REQUERIMENTO</w:t>
      </w:r>
    </w:p>
    <w:p w:rsidR="00AE4863" w:rsidRPr="00AE4863" w:rsidRDefault="00AE4863" w:rsidP="00AE48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4E3212" w:rsidRDefault="00AE4863" w:rsidP="00AE4863">
      <w:pPr>
        <w:spacing w:line="480" w:lineRule="auto"/>
        <w:ind w:firstLine="3828"/>
        <w:jc w:val="both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>Eu ____</w:t>
      </w:r>
      <w:r w:rsidR="004E3212">
        <w:rPr>
          <w:rFonts w:ascii="Arial" w:hAnsi="Arial" w:cs="Arial"/>
          <w:sz w:val="24"/>
          <w:szCs w:val="24"/>
        </w:rPr>
        <w:t>________</w:t>
      </w:r>
      <w:r w:rsidRPr="00AE4863">
        <w:rPr>
          <w:rFonts w:ascii="Arial" w:hAnsi="Arial" w:cs="Arial"/>
          <w:sz w:val="24"/>
          <w:szCs w:val="24"/>
        </w:rPr>
        <w:t>__________</w:t>
      </w:r>
      <w:r w:rsidR="004E3212">
        <w:rPr>
          <w:rFonts w:ascii="Arial" w:hAnsi="Arial" w:cs="Arial"/>
          <w:sz w:val="24"/>
          <w:szCs w:val="24"/>
        </w:rPr>
        <w:t>__</w:t>
      </w:r>
      <w:r w:rsidRPr="00AE4863">
        <w:rPr>
          <w:rFonts w:ascii="Arial" w:hAnsi="Arial" w:cs="Arial"/>
          <w:sz w:val="24"/>
          <w:szCs w:val="24"/>
        </w:rPr>
        <w:t xml:space="preserve">________________, acadêmico do </w:t>
      </w:r>
      <w:r w:rsidR="004E3212">
        <w:rPr>
          <w:rFonts w:ascii="Arial" w:hAnsi="Arial" w:cs="Arial"/>
          <w:sz w:val="24"/>
          <w:szCs w:val="24"/>
        </w:rPr>
        <w:t>CURSO</w:t>
      </w:r>
      <w:r w:rsidRPr="00AE4863">
        <w:rPr>
          <w:rFonts w:ascii="Arial" w:hAnsi="Arial" w:cs="Arial"/>
          <w:sz w:val="24"/>
          <w:szCs w:val="24"/>
        </w:rPr>
        <w:t xml:space="preserve"> </w:t>
      </w:r>
      <w:r w:rsidR="004E3212">
        <w:rPr>
          <w:rFonts w:ascii="Arial" w:hAnsi="Arial" w:cs="Arial"/>
          <w:sz w:val="24"/>
          <w:szCs w:val="24"/>
        </w:rPr>
        <w:t>DE</w:t>
      </w:r>
      <w:r w:rsidRPr="00AE4863">
        <w:rPr>
          <w:rFonts w:ascii="Arial" w:hAnsi="Arial" w:cs="Arial"/>
          <w:sz w:val="24"/>
          <w:szCs w:val="24"/>
        </w:rPr>
        <w:t xml:space="preserve"> </w:t>
      </w:r>
      <w:r w:rsidR="004E3212">
        <w:rPr>
          <w:rFonts w:ascii="Arial" w:hAnsi="Arial" w:cs="Arial"/>
          <w:sz w:val="24"/>
          <w:szCs w:val="24"/>
        </w:rPr>
        <w:t>____________________________, regularmente matriculado no _____semestre de _______</w:t>
      </w:r>
      <w:r w:rsidRPr="00AE4863">
        <w:rPr>
          <w:rFonts w:ascii="Arial" w:hAnsi="Arial" w:cs="Arial"/>
          <w:sz w:val="24"/>
          <w:szCs w:val="24"/>
        </w:rPr>
        <w:t xml:space="preserve"> respeitosamente solicitar a </w:t>
      </w:r>
      <w:proofErr w:type="spellStart"/>
      <w:r w:rsidRPr="00AE4863">
        <w:rPr>
          <w:rFonts w:ascii="Arial" w:hAnsi="Arial" w:cs="Arial"/>
          <w:sz w:val="24"/>
          <w:szCs w:val="24"/>
        </w:rPr>
        <w:t>V.Sª.</w:t>
      </w:r>
      <w:proofErr w:type="spellEnd"/>
      <w:r w:rsidRPr="00AE486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E3212">
        <w:rPr>
          <w:rFonts w:ascii="Arial" w:hAnsi="Arial" w:cs="Arial"/>
          <w:b/>
          <w:sz w:val="24"/>
          <w:szCs w:val="24"/>
        </w:rPr>
        <w:t>transferência</w:t>
      </w:r>
      <w:proofErr w:type="gramEnd"/>
      <w:r w:rsidRPr="004E3212">
        <w:rPr>
          <w:rFonts w:ascii="Arial" w:hAnsi="Arial" w:cs="Arial"/>
          <w:b/>
          <w:sz w:val="24"/>
          <w:szCs w:val="24"/>
        </w:rPr>
        <w:t xml:space="preserve"> interna</w:t>
      </w:r>
      <w:r w:rsidRPr="00AE4863">
        <w:rPr>
          <w:rFonts w:ascii="Arial" w:hAnsi="Arial" w:cs="Arial"/>
          <w:sz w:val="24"/>
          <w:szCs w:val="24"/>
        </w:rPr>
        <w:t xml:space="preserve"> para o </w:t>
      </w:r>
      <w:r w:rsidR="004E3212">
        <w:rPr>
          <w:rFonts w:ascii="Arial" w:hAnsi="Arial" w:cs="Arial"/>
          <w:sz w:val="24"/>
          <w:szCs w:val="24"/>
        </w:rPr>
        <w:t>CURSO DE</w:t>
      </w:r>
      <w:r w:rsidRPr="00AE4863">
        <w:rPr>
          <w:rFonts w:ascii="Arial" w:hAnsi="Arial" w:cs="Arial"/>
          <w:sz w:val="24"/>
          <w:szCs w:val="24"/>
        </w:rPr>
        <w:t xml:space="preserve"> </w:t>
      </w:r>
      <w:r w:rsidR="004E3212">
        <w:rPr>
          <w:rFonts w:ascii="Arial" w:hAnsi="Arial" w:cs="Arial"/>
          <w:sz w:val="24"/>
          <w:szCs w:val="24"/>
        </w:rPr>
        <w:t xml:space="preserve">_____________________________________________. </w:t>
      </w:r>
    </w:p>
    <w:p w:rsidR="00AE4863" w:rsidRPr="00AE4863" w:rsidRDefault="004E3212" w:rsidP="00AE4863">
      <w:pPr>
        <w:spacing w:line="480" w:lineRule="auto"/>
        <w:ind w:firstLine="38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E4863" w:rsidRPr="00AE4863">
        <w:rPr>
          <w:rFonts w:ascii="Arial" w:hAnsi="Arial" w:cs="Arial"/>
          <w:sz w:val="24"/>
          <w:szCs w:val="24"/>
        </w:rPr>
        <w:t xml:space="preserve">stou ciente das possíveis perdas que poderão </w:t>
      </w:r>
      <w:r w:rsidR="0061499A">
        <w:rPr>
          <w:rFonts w:ascii="Arial" w:hAnsi="Arial" w:cs="Arial"/>
          <w:sz w:val="24"/>
          <w:szCs w:val="24"/>
        </w:rPr>
        <w:t>ocorrer na troca de G</w:t>
      </w:r>
      <w:r w:rsidR="00AE4863">
        <w:rPr>
          <w:rFonts w:ascii="Arial" w:hAnsi="Arial" w:cs="Arial"/>
          <w:sz w:val="24"/>
          <w:szCs w:val="24"/>
        </w:rPr>
        <w:t>rade, das</w:t>
      </w:r>
      <w:proofErr w:type="gramStart"/>
      <w:r w:rsidR="00AE4863">
        <w:rPr>
          <w:rFonts w:ascii="Arial" w:hAnsi="Arial" w:cs="Arial"/>
          <w:sz w:val="24"/>
          <w:szCs w:val="24"/>
        </w:rPr>
        <w:t xml:space="preserve"> </w:t>
      </w:r>
      <w:r w:rsidR="0061499A">
        <w:rPr>
          <w:rFonts w:ascii="Arial" w:hAnsi="Arial" w:cs="Arial"/>
          <w:sz w:val="24"/>
          <w:szCs w:val="24"/>
        </w:rPr>
        <w:t xml:space="preserve"> </w:t>
      </w:r>
      <w:proofErr w:type="gramEnd"/>
      <w:r w:rsidR="0061499A">
        <w:rPr>
          <w:rFonts w:ascii="Arial" w:hAnsi="Arial" w:cs="Arial"/>
          <w:sz w:val="24"/>
          <w:szCs w:val="24"/>
        </w:rPr>
        <w:t>Horas C</w:t>
      </w:r>
      <w:r w:rsidR="00AE4863" w:rsidRPr="00AE4863">
        <w:rPr>
          <w:rFonts w:ascii="Arial" w:hAnsi="Arial" w:cs="Arial"/>
          <w:sz w:val="24"/>
          <w:szCs w:val="24"/>
        </w:rPr>
        <w:t>omplementares que deverão ser integralizadas, bem como da complementação da carga horária que se fizer necessária decorrente do aproveitamento das disciplinas.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>Sem mais, aguardo deferimento.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Bento Gonçalves, ____ de ___________de 201__.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:rsidR="004E3212" w:rsidRDefault="004E3212" w:rsidP="004E321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AE4863" w:rsidRPr="00AE4863" w:rsidRDefault="004E3212" w:rsidP="004E321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AE4863">
        <w:rPr>
          <w:rFonts w:ascii="Arial" w:hAnsi="Arial" w:cs="Arial"/>
          <w:sz w:val="24"/>
          <w:szCs w:val="24"/>
        </w:rPr>
        <w:t>Acadêmico</w:t>
      </w:r>
      <w:r>
        <w:rPr>
          <w:rFonts w:ascii="Arial" w:hAnsi="Arial" w:cs="Arial"/>
          <w:sz w:val="24"/>
          <w:szCs w:val="24"/>
        </w:rPr>
        <w:t xml:space="preserve"> Requerente</w:t>
      </w: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Pr="005D5F2C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Pr="005D5F2C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sectPr w:rsidR="00D230C9" w:rsidRPr="005D5F2C" w:rsidSect="002F3B7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382" w:right="1133" w:bottom="720" w:left="1134" w:header="709" w:footer="14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194" w:rsidRDefault="002D4194" w:rsidP="00D3682E">
      <w:pPr>
        <w:spacing w:after="0"/>
      </w:pPr>
      <w:r>
        <w:separator/>
      </w:r>
    </w:p>
  </w:endnote>
  <w:endnote w:type="continuationSeparator" w:id="0">
    <w:p w:rsidR="002D4194" w:rsidRDefault="002D4194" w:rsidP="00D368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2E" w:rsidRPr="00D3682E" w:rsidRDefault="00363BF9" w:rsidP="00D3682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314960</wp:posOffset>
          </wp:positionH>
          <wp:positionV relativeFrom="paragraph">
            <wp:posOffset>198755</wp:posOffset>
          </wp:positionV>
          <wp:extent cx="6040120" cy="542925"/>
          <wp:effectExtent l="19050" t="0" r="0" b="0"/>
          <wp:wrapNone/>
          <wp:docPr id="10" name="Imagem 2" descr="Folha Timbrada rodap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olha Timbrada rodap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01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194" w:rsidRDefault="002D4194" w:rsidP="00D3682E">
      <w:pPr>
        <w:spacing w:after="0"/>
      </w:pPr>
      <w:r>
        <w:separator/>
      </w:r>
    </w:p>
  </w:footnote>
  <w:footnote w:type="continuationSeparator" w:id="0">
    <w:p w:rsidR="002D4194" w:rsidRDefault="002D4194" w:rsidP="00D3682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2E" w:rsidRDefault="00AB1B9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1" o:spid="_x0000_s2056" type="#_x0000_t75" style="position:absolute;margin-left:0;margin-top:0;width:595.15pt;height:841.8pt;z-index:-251659776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2E" w:rsidRDefault="00363BF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-558800</wp:posOffset>
          </wp:positionH>
          <wp:positionV relativeFrom="paragraph">
            <wp:posOffset>-631190</wp:posOffset>
          </wp:positionV>
          <wp:extent cx="3276600" cy="1477010"/>
          <wp:effectExtent l="19050" t="0" r="0" b="0"/>
          <wp:wrapNone/>
          <wp:docPr id="11" name="Imagem 0" descr="Folha Timbrada cabeçalh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Folha Timbrada cabeçalh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1477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B93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2" o:spid="_x0000_s2057" type="#_x0000_t75" style="position:absolute;margin-left:0;margin-top:0;width:595.15pt;height:841.8pt;z-index:-251658752;mso-position-horizontal:center;mso-position-horizontal-relative:margin;mso-position-vertical:center;mso-position-vertical-relative:margin" o:allowincell="f">
          <v:imagedata r:id="rId2" o:title="Folha Timbrada fundo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2E" w:rsidRDefault="00AB1B9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0" o:spid="_x0000_s2055" type="#_x0000_t75" style="position:absolute;margin-left:0;margin-top:0;width:595.15pt;height:841.8pt;z-index:-251660800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6622D"/>
    <w:multiLevelType w:val="hybridMultilevel"/>
    <w:tmpl w:val="E85E0566"/>
    <w:lvl w:ilvl="0" w:tplc="C4A8F3D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C4B0E"/>
    <w:multiLevelType w:val="singleLevel"/>
    <w:tmpl w:val="023ADF90"/>
    <w:lvl w:ilvl="0">
      <w:start w:val="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8DB3A6B"/>
    <w:multiLevelType w:val="singleLevel"/>
    <w:tmpl w:val="023ADF9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F3B70"/>
    <w:rsid w:val="00012F85"/>
    <w:rsid w:val="00031388"/>
    <w:rsid w:val="000358F8"/>
    <w:rsid w:val="00054FA0"/>
    <w:rsid w:val="00077694"/>
    <w:rsid w:val="000C3F19"/>
    <w:rsid w:val="000E4527"/>
    <w:rsid w:val="001412CA"/>
    <w:rsid w:val="001961C1"/>
    <w:rsid w:val="001B181B"/>
    <w:rsid w:val="001C27E7"/>
    <w:rsid w:val="001D18F2"/>
    <w:rsid w:val="002024D6"/>
    <w:rsid w:val="00224524"/>
    <w:rsid w:val="00245B61"/>
    <w:rsid w:val="002B52A9"/>
    <w:rsid w:val="002D4194"/>
    <w:rsid w:val="002F0FEA"/>
    <w:rsid w:val="002F3B70"/>
    <w:rsid w:val="00330DAE"/>
    <w:rsid w:val="0033511D"/>
    <w:rsid w:val="003378B0"/>
    <w:rsid w:val="00343E53"/>
    <w:rsid w:val="003557DC"/>
    <w:rsid w:val="00363BF9"/>
    <w:rsid w:val="00392A2A"/>
    <w:rsid w:val="003B181C"/>
    <w:rsid w:val="00405EEF"/>
    <w:rsid w:val="00407454"/>
    <w:rsid w:val="00427707"/>
    <w:rsid w:val="00451671"/>
    <w:rsid w:val="004538B2"/>
    <w:rsid w:val="00473B1D"/>
    <w:rsid w:val="0048222A"/>
    <w:rsid w:val="004A0579"/>
    <w:rsid w:val="004A2B72"/>
    <w:rsid w:val="004E2604"/>
    <w:rsid w:val="004E3212"/>
    <w:rsid w:val="00511977"/>
    <w:rsid w:val="005438AC"/>
    <w:rsid w:val="0054578C"/>
    <w:rsid w:val="00545D24"/>
    <w:rsid w:val="005A422E"/>
    <w:rsid w:val="005A7CC9"/>
    <w:rsid w:val="005B2E4B"/>
    <w:rsid w:val="005B449B"/>
    <w:rsid w:val="005D2245"/>
    <w:rsid w:val="0061499A"/>
    <w:rsid w:val="006449EB"/>
    <w:rsid w:val="00687087"/>
    <w:rsid w:val="006870F2"/>
    <w:rsid w:val="006D0E2B"/>
    <w:rsid w:val="00730B03"/>
    <w:rsid w:val="0074092A"/>
    <w:rsid w:val="00760892"/>
    <w:rsid w:val="007740AE"/>
    <w:rsid w:val="00795531"/>
    <w:rsid w:val="007E6C18"/>
    <w:rsid w:val="008036A2"/>
    <w:rsid w:val="00847395"/>
    <w:rsid w:val="008764AA"/>
    <w:rsid w:val="008814DC"/>
    <w:rsid w:val="008824B5"/>
    <w:rsid w:val="0088573A"/>
    <w:rsid w:val="0088619A"/>
    <w:rsid w:val="00923A5C"/>
    <w:rsid w:val="009712F7"/>
    <w:rsid w:val="00991376"/>
    <w:rsid w:val="00997BCD"/>
    <w:rsid w:val="009B1169"/>
    <w:rsid w:val="009D2829"/>
    <w:rsid w:val="009E2EF1"/>
    <w:rsid w:val="009E7749"/>
    <w:rsid w:val="009E7BD6"/>
    <w:rsid w:val="00A020B5"/>
    <w:rsid w:val="00A022FB"/>
    <w:rsid w:val="00A40914"/>
    <w:rsid w:val="00A45BC7"/>
    <w:rsid w:val="00AA27A8"/>
    <w:rsid w:val="00AB1B93"/>
    <w:rsid w:val="00AE4863"/>
    <w:rsid w:val="00B21C10"/>
    <w:rsid w:val="00B24CB4"/>
    <w:rsid w:val="00B609BD"/>
    <w:rsid w:val="00B609C7"/>
    <w:rsid w:val="00B75415"/>
    <w:rsid w:val="00B961CA"/>
    <w:rsid w:val="00BA0C3A"/>
    <w:rsid w:val="00BB4231"/>
    <w:rsid w:val="00BD403A"/>
    <w:rsid w:val="00BD7B84"/>
    <w:rsid w:val="00C371A7"/>
    <w:rsid w:val="00C40FE7"/>
    <w:rsid w:val="00C63C3B"/>
    <w:rsid w:val="00C715B2"/>
    <w:rsid w:val="00C80E08"/>
    <w:rsid w:val="00C93D24"/>
    <w:rsid w:val="00D230C9"/>
    <w:rsid w:val="00D25752"/>
    <w:rsid w:val="00D3682E"/>
    <w:rsid w:val="00D63F65"/>
    <w:rsid w:val="00DD14FB"/>
    <w:rsid w:val="00DE21E1"/>
    <w:rsid w:val="00E07172"/>
    <w:rsid w:val="00E232B9"/>
    <w:rsid w:val="00EA0798"/>
    <w:rsid w:val="00EB083E"/>
    <w:rsid w:val="00EB4B4E"/>
    <w:rsid w:val="00ED64B7"/>
    <w:rsid w:val="00F14ED4"/>
    <w:rsid w:val="00F30359"/>
    <w:rsid w:val="00F62233"/>
    <w:rsid w:val="00FA51C1"/>
    <w:rsid w:val="00FB1240"/>
    <w:rsid w:val="00FF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F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FB12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3682E"/>
    <w:rPr>
      <w:rFonts w:ascii="Helvetica" w:hAnsi="Helvetica"/>
    </w:rPr>
  </w:style>
  <w:style w:type="paragraph" w:styleId="Rodap">
    <w:name w:val="footer"/>
    <w:basedOn w:val="Normal"/>
    <w:link w:val="Rodap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RodapChar">
    <w:name w:val="Rodapé Char"/>
    <w:basedOn w:val="Fontepargpadro"/>
    <w:link w:val="Rodap"/>
    <w:uiPriority w:val="99"/>
    <w:semiHidden/>
    <w:rsid w:val="00D3682E"/>
    <w:rPr>
      <w:rFonts w:ascii="Helvetica" w:hAnsi="Helvetic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68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82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FB1240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rsid w:val="00FB1240"/>
    <w:pPr>
      <w:tabs>
        <w:tab w:val="left" w:pos="32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B1240"/>
    <w:rPr>
      <w:rFonts w:ascii="Times New Roman" w:eastAsia="Times New Roman" w:hAnsi="Times New Roman"/>
      <w:sz w:val="24"/>
      <w:szCs w:val="24"/>
    </w:rPr>
  </w:style>
  <w:style w:type="paragraph" w:customStyle="1" w:styleId="WW-Corpodetexto2">
    <w:name w:val="WW-Corpo de texto 2"/>
    <w:basedOn w:val="Normal"/>
    <w:rsid w:val="002B52A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">
    <w:name w:val="Title"/>
    <w:basedOn w:val="Normal"/>
    <w:link w:val="TtuloChar"/>
    <w:qFormat/>
    <w:rsid w:val="001961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961C1"/>
    <w:rPr>
      <w:rFonts w:ascii="Times New Roman" w:eastAsia="Times New Roman" w:hAnsi="Times New Roman"/>
      <w:b/>
      <w:sz w:val="24"/>
    </w:rPr>
  </w:style>
  <w:style w:type="paragraph" w:styleId="Recuodecorpodetexto">
    <w:name w:val="Body Text Indent"/>
    <w:basedOn w:val="Normal"/>
    <w:link w:val="RecuodecorpodetextoChar"/>
    <w:rsid w:val="00F14ED4"/>
    <w:pPr>
      <w:spacing w:after="0" w:line="240" w:lineRule="auto"/>
      <w:ind w:left="720" w:firstLine="2682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14ED4"/>
    <w:rPr>
      <w:rFonts w:ascii="Arial" w:eastAsia="Times New Roman" w:hAnsi="Arial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5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7A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Desktop\Folha%20Timbrada%20Faculdade%20Cenecista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 Timbrada Faculdade Cenecista (1)</Template>
  <TotalTime>5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Cnecbento</cp:lastModifiedBy>
  <cp:revision>4</cp:revision>
  <cp:lastPrinted>2011-04-14T22:20:00Z</cp:lastPrinted>
  <dcterms:created xsi:type="dcterms:W3CDTF">2011-06-08T00:00:00Z</dcterms:created>
  <dcterms:modified xsi:type="dcterms:W3CDTF">2011-06-08T00:04:00Z</dcterms:modified>
</cp:coreProperties>
</file>