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0C9" w:rsidRDefault="00D230C9" w:rsidP="00D230C9">
      <w:pPr>
        <w:jc w:val="center"/>
        <w:rPr>
          <w:rFonts w:ascii="Franklin Gothic Book" w:hAnsi="Franklin Gothic Book"/>
          <w:b/>
          <w:sz w:val="32"/>
          <w:szCs w:val="32"/>
          <w:u w:val="single"/>
        </w:rPr>
      </w:pPr>
    </w:p>
    <w:p w:rsidR="002F0FEA" w:rsidRDefault="002F0FEA" w:rsidP="002F0FEA">
      <w:pPr>
        <w:pStyle w:val="WW-Corpodetexto2"/>
        <w:tabs>
          <w:tab w:val="left" w:pos="2835"/>
          <w:tab w:val="left" w:pos="7655"/>
        </w:tabs>
        <w:spacing w:line="360" w:lineRule="auto"/>
        <w:jc w:val="center"/>
        <w:rPr>
          <w:rFonts w:ascii="Times New Roman" w:hAnsi="Times New Roman"/>
          <w:b/>
        </w:rPr>
      </w:pPr>
    </w:p>
    <w:p w:rsidR="002F0FEA" w:rsidRDefault="002F0FEA" w:rsidP="002F0FEA">
      <w:pPr>
        <w:pStyle w:val="WW-Corpodetexto2"/>
        <w:tabs>
          <w:tab w:val="left" w:pos="2835"/>
          <w:tab w:val="left" w:pos="7655"/>
        </w:tabs>
        <w:spacing w:line="360" w:lineRule="auto"/>
        <w:jc w:val="center"/>
        <w:rPr>
          <w:rFonts w:ascii="Times New Roman" w:hAnsi="Times New Roman"/>
          <w:b/>
        </w:rPr>
      </w:pPr>
    </w:p>
    <w:p w:rsidR="002F0FEA" w:rsidRDefault="002F0FEA" w:rsidP="002F0FEA">
      <w:pPr>
        <w:pStyle w:val="WW-Corpodetexto2"/>
        <w:tabs>
          <w:tab w:val="left" w:pos="2835"/>
          <w:tab w:val="left" w:pos="7655"/>
        </w:tabs>
        <w:spacing w:line="360" w:lineRule="auto"/>
        <w:jc w:val="center"/>
        <w:rPr>
          <w:rFonts w:ascii="Times New Roman" w:hAnsi="Times New Roman"/>
          <w:b/>
        </w:rPr>
      </w:pPr>
      <w:bookmarkStart w:id="0" w:name="_GoBack"/>
      <w:bookmarkEnd w:id="0"/>
    </w:p>
    <w:p w:rsidR="002F0FEA" w:rsidRDefault="002F0FEA" w:rsidP="002F0FEA">
      <w:pPr>
        <w:pStyle w:val="WW-Corpodetexto2"/>
        <w:tabs>
          <w:tab w:val="left" w:pos="2835"/>
          <w:tab w:val="left" w:pos="7655"/>
        </w:tabs>
        <w:spacing w:line="360" w:lineRule="auto"/>
        <w:jc w:val="center"/>
        <w:rPr>
          <w:rFonts w:asciiTheme="minorHAnsi" w:hAnsiTheme="minorHAnsi"/>
          <w:b/>
          <w:sz w:val="26"/>
          <w:szCs w:val="26"/>
        </w:rPr>
      </w:pPr>
    </w:p>
    <w:p w:rsidR="00AE4863" w:rsidRPr="00AE4863" w:rsidRDefault="00AE4863" w:rsidP="00AE486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AE4863">
        <w:rPr>
          <w:rFonts w:ascii="Arial" w:hAnsi="Arial" w:cs="Arial"/>
          <w:sz w:val="24"/>
          <w:szCs w:val="24"/>
        </w:rPr>
        <w:t>REQUERIMENTO</w:t>
      </w:r>
    </w:p>
    <w:p w:rsidR="00AE4863" w:rsidRPr="00AE4863" w:rsidRDefault="00AE4863" w:rsidP="00AE486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E4863" w:rsidRPr="00AE4863" w:rsidRDefault="00AE4863" w:rsidP="00AE4863">
      <w:pPr>
        <w:spacing w:line="480" w:lineRule="auto"/>
        <w:ind w:firstLine="3828"/>
        <w:jc w:val="both"/>
        <w:rPr>
          <w:rFonts w:ascii="Arial" w:hAnsi="Arial" w:cs="Arial"/>
          <w:sz w:val="24"/>
          <w:szCs w:val="24"/>
        </w:rPr>
      </w:pPr>
      <w:r w:rsidRPr="00AE4863">
        <w:rPr>
          <w:rFonts w:ascii="Arial" w:hAnsi="Arial" w:cs="Arial"/>
          <w:sz w:val="24"/>
          <w:szCs w:val="24"/>
        </w:rPr>
        <w:t xml:space="preserve">Eu _______________________________, acadêmico do Curso de </w:t>
      </w:r>
      <w:r w:rsidR="002334E2">
        <w:rPr>
          <w:rFonts w:ascii="Arial" w:hAnsi="Arial" w:cs="Arial"/>
          <w:sz w:val="24"/>
          <w:szCs w:val="24"/>
        </w:rPr>
        <w:t>Nutrição</w:t>
      </w:r>
      <w:proofErr w:type="gramStart"/>
      <w:r w:rsidR="002334E2">
        <w:rPr>
          <w:rFonts w:ascii="Arial" w:hAnsi="Arial" w:cs="Arial"/>
          <w:sz w:val="24"/>
          <w:szCs w:val="24"/>
        </w:rPr>
        <w:t xml:space="preserve"> </w:t>
      </w:r>
      <w:r w:rsidRPr="00AE4863">
        <w:rPr>
          <w:rFonts w:ascii="Arial" w:hAnsi="Arial" w:cs="Arial"/>
          <w:sz w:val="24"/>
          <w:szCs w:val="24"/>
        </w:rPr>
        <w:t xml:space="preserve"> </w:t>
      </w:r>
      <w:proofErr w:type="gramEnd"/>
      <w:r w:rsidRPr="00AE4863">
        <w:rPr>
          <w:rFonts w:ascii="Arial" w:hAnsi="Arial" w:cs="Arial"/>
          <w:sz w:val="24"/>
          <w:szCs w:val="24"/>
        </w:rPr>
        <w:t xml:space="preserve">– Grade </w:t>
      </w:r>
      <w:r w:rsidR="002334E2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, </w:t>
      </w:r>
      <w:r w:rsidRPr="00AE4863">
        <w:rPr>
          <w:rFonts w:ascii="Arial" w:hAnsi="Arial" w:cs="Arial"/>
          <w:sz w:val="24"/>
          <w:szCs w:val="24"/>
        </w:rPr>
        <w:t xml:space="preserve">venho respeitosamente solicitar a </w:t>
      </w:r>
      <w:proofErr w:type="spellStart"/>
      <w:r w:rsidRPr="00AE4863">
        <w:rPr>
          <w:rFonts w:ascii="Arial" w:hAnsi="Arial" w:cs="Arial"/>
          <w:sz w:val="24"/>
          <w:szCs w:val="24"/>
        </w:rPr>
        <w:t>V.Sª</w:t>
      </w:r>
      <w:proofErr w:type="spellEnd"/>
      <w:r w:rsidRPr="00AE4863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AE4863">
        <w:rPr>
          <w:rFonts w:ascii="Arial" w:hAnsi="Arial" w:cs="Arial"/>
          <w:sz w:val="24"/>
          <w:szCs w:val="24"/>
        </w:rPr>
        <w:t>transferência</w:t>
      </w:r>
      <w:proofErr w:type="gramEnd"/>
      <w:r w:rsidRPr="00AE4863">
        <w:rPr>
          <w:rFonts w:ascii="Arial" w:hAnsi="Arial" w:cs="Arial"/>
          <w:sz w:val="24"/>
          <w:szCs w:val="24"/>
        </w:rPr>
        <w:t xml:space="preserve"> interna para o Curso </w:t>
      </w:r>
      <w:r w:rsidR="002334E2">
        <w:rPr>
          <w:rFonts w:ascii="Arial" w:hAnsi="Arial" w:cs="Arial"/>
          <w:sz w:val="24"/>
          <w:szCs w:val="24"/>
        </w:rPr>
        <w:t>Nutrição</w:t>
      </w:r>
      <w:r w:rsidRPr="00AE4863">
        <w:rPr>
          <w:rFonts w:ascii="Arial" w:hAnsi="Arial" w:cs="Arial"/>
          <w:sz w:val="24"/>
          <w:szCs w:val="24"/>
        </w:rPr>
        <w:t xml:space="preserve"> – Grade</w:t>
      </w:r>
      <w:r w:rsidR="002334E2">
        <w:rPr>
          <w:rFonts w:ascii="Arial" w:hAnsi="Arial" w:cs="Arial"/>
          <w:sz w:val="24"/>
          <w:szCs w:val="24"/>
        </w:rPr>
        <w:t xml:space="preserve"> 41 - </w:t>
      </w:r>
      <w:r w:rsidRPr="00AE4863">
        <w:rPr>
          <w:rFonts w:ascii="Arial" w:hAnsi="Arial" w:cs="Arial"/>
          <w:sz w:val="24"/>
          <w:szCs w:val="24"/>
        </w:rPr>
        <w:t>20</w:t>
      </w:r>
      <w:r w:rsidR="002334E2">
        <w:rPr>
          <w:rFonts w:ascii="Arial" w:hAnsi="Arial" w:cs="Arial"/>
          <w:sz w:val="24"/>
          <w:szCs w:val="24"/>
        </w:rPr>
        <w:t>12</w:t>
      </w:r>
      <w:r w:rsidRPr="00AE4863">
        <w:rPr>
          <w:rFonts w:ascii="Arial" w:hAnsi="Arial" w:cs="Arial"/>
          <w:sz w:val="24"/>
          <w:szCs w:val="24"/>
        </w:rPr>
        <w:t xml:space="preserve">, sendo estou ciente das possíveis perdas que poderão </w:t>
      </w:r>
      <w:r>
        <w:rPr>
          <w:rFonts w:ascii="Arial" w:hAnsi="Arial" w:cs="Arial"/>
          <w:sz w:val="24"/>
          <w:szCs w:val="24"/>
        </w:rPr>
        <w:t>ocorrer na troca de grade, das 2</w:t>
      </w:r>
      <w:r w:rsidRPr="00AE4863">
        <w:rPr>
          <w:rFonts w:ascii="Arial" w:hAnsi="Arial" w:cs="Arial"/>
          <w:sz w:val="24"/>
          <w:szCs w:val="24"/>
        </w:rPr>
        <w:t>00 horas complementares que deverão ser integralizadas, bem como da complementação da carga horária que se fizer necessária decorrente do aproveitamento das disciplinas.</w:t>
      </w:r>
    </w:p>
    <w:p w:rsidR="00AE4863" w:rsidRDefault="00AE4863" w:rsidP="00AE4863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AE4863">
        <w:rPr>
          <w:rFonts w:ascii="Arial" w:hAnsi="Arial" w:cs="Arial"/>
          <w:sz w:val="24"/>
          <w:szCs w:val="24"/>
        </w:rPr>
        <w:t>Sem mais, aguardo deferimento.</w:t>
      </w:r>
    </w:p>
    <w:p w:rsidR="00AE4863" w:rsidRDefault="00AE4863" w:rsidP="00AE4863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Bento Gonçalves, ____ de ___________de 201__.</w:t>
      </w:r>
    </w:p>
    <w:p w:rsidR="00AE4863" w:rsidRDefault="00AE4863" w:rsidP="00AE4863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:rsidR="00AE4863" w:rsidRPr="00AE4863" w:rsidRDefault="00AE4863" w:rsidP="00AE486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Acadêmico</w:t>
      </w:r>
    </w:p>
    <w:p w:rsidR="00D230C9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p w:rsidR="00D230C9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p w:rsidR="00D230C9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p w:rsidR="00D230C9" w:rsidRPr="005D5F2C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p w:rsidR="00D230C9" w:rsidRPr="005D5F2C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sectPr w:rsidR="00D230C9" w:rsidRPr="005D5F2C" w:rsidSect="002F3B70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382" w:right="1133" w:bottom="720" w:left="1134" w:header="709" w:footer="1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194" w:rsidRDefault="002D4194" w:rsidP="00D3682E">
      <w:pPr>
        <w:spacing w:after="0"/>
      </w:pPr>
      <w:r>
        <w:separator/>
      </w:r>
    </w:p>
  </w:endnote>
  <w:endnote w:type="continuationSeparator" w:id="0">
    <w:p w:rsidR="002D4194" w:rsidRDefault="002D4194" w:rsidP="00D368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82E" w:rsidRPr="00D3682E" w:rsidRDefault="00363BF9" w:rsidP="00D3682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314960</wp:posOffset>
          </wp:positionH>
          <wp:positionV relativeFrom="paragraph">
            <wp:posOffset>198755</wp:posOffset>
          </wp:positionV>
          <wp:extent cx="6040120" cy="542925"/>
          <wp:effectExtent l="19050" t="0" r="0" b="0"/>
          <wp:wrapNone/>
          <wp:docPr id="10" name="Imagem 2" descr="Folha Timbrada rodap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Folha Timbrada rodap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012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194" w:rsidRDefault="002D4194" w:rsidP="00D3682E">
      <w:pPr>
        <w:spacing w:after="0"/>
      </w:pPr>
      <w:r>
        <w:separator/>
      </w:r>
    </w:p>
  </w:footnote>
  <w:footnote w:type="continuationSeparator" w:id="0">
    <w:p w:rsidR="002D4194" w:rsidRDefault="002D4194" w:rsidP="00D368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82E" w:rsidRDefault="008F1DAE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6591" o:spid="_x0000_s2056" type="#_x0000_t75" style="position:absolute;margin-left:0;margin-top:0;width:595.15pt;height:841.8pt;z-index:-251659776;mso-position-horizontal:center;mso-position-horizontal-relative:margin;mso-position-vertical:center;mso-position-vertical-relative:margin" o:allowincell="f">
          <v:imagedata r:id="rId1" o:title="Folha Timbrada fu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82E" w:rsidRDefault="00363BF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-558800</wp:posOffset>
          </wp:positionH>
          <wp:positionV relativeFrom="paragraph">
            <wp:posOffset>-631190</wp:posOffset>
          </wp:positionV>
          <wp:extent cx="3276600" cy="1477010"/>
          <wp:effectExtent l="19050" t="0" r="0" b="0"/>
          <wp:wrapNone/>
          <wp:docPr id="11" name="Imagem 0" descr="Folha Timbrada cabeçalh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Folha Timbrada cabeçalho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6600" cy="1477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F1DAE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6592" o:spid="_x0000_s2057" type="#_x0000_t75" style="position:absolute;margin-left:0;margin-top:0;width:595.15pt;height:841.8pt;z-index:-251658752;mso-position-horizontal:center;mso-position-horizontal-relative:margin;mso-position-vertical:center;mso-position-vertical-relative:margin" o:allowincell="f">
          <v:imagedata r:id="rId2" o:title="Folha Timbrada fun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82E" w:rsidRDefault="008F1DAE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6590" o:spid="_x0000_s2055" type="#_x0000_t75" style="position:absolute;margin-left:0;margin-top:0;width:595.15pt;height:841.8pt;z-index:-251660800;mso-position-horizontal:center;mso-position-horizontal-relative:margin;mso-position-vertical:center;mso-position-vertical-relative:margin" o:allowincell="f">
          <v:imagedata r:id="rId1" o:title="Folha Timbrada fu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6622D"/>
    <w:multiLevelType w:val="hybridMultilevel"/>
    <w:tmpl w:val="E85E0566"/>
    <w:lvl w:ilvl="0" w:tplc="C4A8F3D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C4B0E"/>
    <w:multiLevelType w:val="singleLevel"/>
    <w:tmpl w:val="023ADF90"/>
    <w:lvl w:ilvl="0">
      <w:start w:val="2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8DB3A6B"/>
    <w:multiLevelType w:val="singleLevel"/>
    <w:tmpl w:val="023ADF9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B70"/>
    <w:rsid w:val="00012F85"/>
    <w:rsid w:val="00031388"/>
    <w:rsid w:val="00054FA0"/>
    <w:rsid w:val="00077694"/>
    <w:rsid w:val="000C3F19"/>
    <w:rsid w:val="000E4527"/>
    <w:rsid w:val="001412CA"/>
    <w:rsid w:val="001961C1"/>
    <w:rsid w:val="001B181B"/>
    <w:rsid w:val="001C27E7"/>
    <w:rsid w:val="001D18F2"/>
    <w:rsid w:val="002024D6"/>
    <w:rsid w:val="00224524"/>
    <w:rsid w:val="002334E2"/>
    <w:rsid w:val="00245B61"/>
    <w:rsid w:val="002B52A9"/>
    <w:rsid w:val="002D4194"/>
    <w:rsid w:val="002F0FEA"/>
    <w:rsid w:val="002F3B70"/>
    <w:rsid w:val="00330DAE"/>
    <w:rsid w:val="0033511D"/>
    <w:rsid w:val="003378B0"/>
    <w:rsid w:val="00343E53"/>
    <w:rsid w:val="003557DC"/>
    <w:rsid w:val="00363BF9"/>
    <w:rsid w:val="00392A2A"/>
    <w:rsid w:val="003B181C"/>
    <w:rsid w:val="00405EEF"/>
    <w:rsid w:val="00407454"/>
    <w:rsid w:val="00427707"/>
    <w:rsid w:val="00451671"/>
    <w:rsid w:val="004538B2"/>
    <w:rsid w:val="00473B1D"/>
    <w:rsid w:val="0048222A"/>
    <w:rsid w:val="004A0579"/>
    <w:rsid w:val="004A2B72"/>
    <w:rsid w:val="004E2604"/>
    <w:rsid w:val="00511977"/>
    <w:rsid w:val="005438AC"/>
    <w:rsid w:val="0054578C"/>
    <w:rsid w:val="00545D24"/>
    <w:rsid w:val="005A422E"/>
    <w:rsid w:val="005A7CC9"/>
    <w:rsid w:val="005B2E4B"/>
    <w:rsid w:val="005B449B"/>
    <w:rsid w:val="005D2245"/>
    <w:rsid w:val="006449EB"/>
    <w:rsid w:val="00687087"/>
    <w:rsid w:val="006870F2"/>
    <w:rsid w:val="006D0E2B"/>
    <w:rsid w:val="00730B03"/>
    <w:rsid w:val="0074092A"/>
    <w:rsid w:val="00760892"/>
    <w:rsid w:val="007740AE"/>
    <w:rsid w:val="00795531"/>
    <w:rsid w:val="007E6C18"/>
    <w:rsid w:val="008036A2"/>
    <w:rsid w:val="00847395"/>
    <w:rsid w:val="008764AA"/>
    <w:rsid w:val="008814DC"/>
    <w:rsid w:val="008824B5"/>
    <w:rsid w:val="0088573A"/>
    <w:rsid w:val="0088619A"/>
    <w:rsid w:val="008F1DAE"/>
    <w:rsid w:val="00923A5C"/>
    <w:rsid w:val="009712F7"/>
    <w:rsid w:val="00991376"/>
    <w:rsid w:val="00997BCD"/>
    <w:rsid w:val="009B1169"/>
    <w:rsid w:val="009D2829"/>
    <w:rsid w:val="009E2EF1"/>
    <w:rsid w:val="009E7749"/>
    <w:rsid w:val="009E7BD6"/>
    <w:rsid w:val="00A020B5"/>
    <w:rsid w:val="00A022FB"/>
    <w:rsid w:val="00A40914"/>
    <w:rsid w:val="00A45BC7"/>
    <w:rsid w:val="00AA27A8"/>
    <w:rsid w:val="00AE4863"/>
    <w:rsid w:val="00B21C10"/>
    <w:rsid w:val="00B24CB4"/>
    <w:rsid w:val="00B609BD"/>
    <w:rsid w:val="00B609C7"/>
    <w:rsid w:val="00B75415"/>
    <w:rsid w:val="00B961CA"/>
    <w:rsid w:val="00BA0C3A"/>
    <w:rsid w:val="00BB4231"/>
    <w:rsid w:val="00BD403A"/>
    <w:rsid w:val="00BD7B84"/>
    <w:rsid w:val="00C371A7"/>
    <w:rsid w:val="00C40FE7"/>
    <w:rsid w:val="00C63C3B"/>
    <w:rsid w:val="00C715B2"/>
    <w:rsid w:val="00C80E08"/>
    <w:rsid w:val="00C93D24"/>
    <w:rsid w:val="00D230C9"/>
    <w:rsid w:val="00D25752"/>
    <w:rsid w:val="00D3682E"/>
    <w:rsid w:val="00D63F65"/>
    <w:rsid w:val="00DD14FB"/>
    <w:rsid w:val="00DE21E1"/>
    <w:rsid w:val="00E07172"/>
    <w:rsid w:val="00E232B9"/>
    <w:rsid w:val="00E54DBE"/>
    <w:rsid w:val="00EA0798"/>
    <w:rsid w:val="00EB083E"/>
    <w:rsid w:val="00EB4B4E"/>
    <w:rsid w:val="00ED64B7"/>
    <w:rsid w:val="00F14ED4"/>
    <w:rsid w:val="00F30359"/>
    <w:rsid w:val="00F62233"/>
    <w:rsid w:val="00FA51C1"/>
    <w:rsid w:val="00FB1240"/>
    <w:rsid w:val="00FF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F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FB124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27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E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3682E"/>
    <w:pPr>
      <w:tabs>
        <w:tab w:val="center" w:pos="4252"/>
        <w:tab w:val="right" w:pos="8504"/>
      </w:tabs>
      <w:spacing w:after="0" w:line="240" w:lineRule="auto"/>
    </w:pPr>
    <w:rPr>
      <w:rFonts w:ascii="Helvetica" w:eastAsia="Calibri" w:hAnsi="Helvetica"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D3682E"/>
    <w:rPr>
      <w:rFonts w:ascii="Helvetica" w:hAnsi="Helvetica"/>
    </w:rPr>
  </w:style>
  <w:style w:type="paragraph" w:styleId="Rodap">
    <w:name w:val="footer"/>
    <w:basedOn w:val="Normal"/>
    <w:link w:val="RodapChar"/>
    <w:uiPriority w:val="99"/>
    <w:semiHidden/>
    <w:unhideWhenUsed/>
    <w:rsid w:val="00D3682E"/>
    <w:pPr>
      <w:tabs>
        <w:tab w:val="center" w:pos="4252"/>
        <w:tab w:val="right" w:pos="8504"/>
      </w:tabs>
      <w:spacing w:after="0" w:line="240" w:lineRule="auto"/>
    </w:pPr>
    <w:rPr>
      <w:rFonts w:ascii="Helvetica" w:eastAsia="Calibri" w:hAnsi="Helvetica" w:cs="Times New Roman"/>
    </w:rPr>
  </w:style>
  <w:style w:type="character" w:customStyle="1" w:styleId="RodapChar">
    <w:name w:val="Rodapé Char"/>
    <w:basedOn w:val="Fontepargpadro"/>
    <w:link w:val="Rodap"/>
    <w:uiPriority w:val="99"/>
    <w:semiHidden/>
    <w:rsid w:val="00D3682E"/>
    <w:rPr>
      <w:rFonts w:ascii="Helvetica" w:hAnsi="Helvetic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682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682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FB1240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rsid w:val="00FB1240"/>
    <w:pPr>
      <w:tabs>
        <w:tab w:val="left" w:pos="32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B1240"/>
    <w:rPr>
      <w:rFonts w:ascii="Times New Roman" w:eastAsia="Times New Roman" w:hAnsi="Times New Roman"/>
      <w:sz w:val="24"/>
      <w:szCs w:val="24"/>
    </w:rPr>
  </w:style>
  <w:style w:type="paragraph" w:customStyle="1" w:styleId="WW-Corpodetexto2">
    <w:name w:val="WW-Corpo de texto 2"/>
    <w:basedOn w:val="Normal"/>
    <w:rsid w:val="002B52A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">
    <w:name w:val="Title"/>
    <w:basedOn w:val="Normal"/>
    <w:link w:val="TtuloChar"/>
    <w:qFormat/>
    <w:rsid w:val="001961C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1961C1"/>
    <w:rPr>
      <w:rFonts w:ascii="Times New Roman" w:eastAsia="Times New Roman" w:hAnsi="Times New Roman"/>
      <w:b/>
      <w:sz w:val="24"/>
    </w:rPr>
  </w:style>
  <w:style w:type="paragraph" w:styleId="Recuodecorpodetexto">
    <w:name w:val="Body Text Indent"/>
    <w:basedOn w:val="Normal"/>
    <w:link w:val="RecuodecorpodetextoChar"/>
    <w:rsid w:val="00F14ED4"/>
    <w:pPr>
      <w:spacing w:after="0" w:line="240" w:lineRule="auto"/>
      <w:ind w:left="720" w:firstLine="2682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F14ED4"/>
    <w:rPr>
      <w:rFonts w:ascii="Arial" w:eastAsia="Times New Roman" w:hAnsi="Arial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E5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27A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F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FB124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27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E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3682E"/>
    <w:pPr>
      <w:tabs>
        <w:tab w:val="center" w:pos="4252"/>
        <w:tab w:val="right" w:pos="8504"/>
      </w:tabs>
      <w:spacing w:after="0" w:line="240" w:lineRule="auto"/>
    </w:pPr>
    <w:rPr>
      <w:rFonts w:ascii="Helvetica" w:eastAsia="Calibri" w:hAnsi="Helvetica"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D3682E"/>
    <w:rPr>
      <w:rFonts w:ascii="Helvetica" w:hAnsi="Helvetica"/>
    </w:rPr>
  </w:style>
  <w:style w:type="paragraph" w:styleId="Rodap">
    <w:name w:val="footer"/>
    <w:basedOn w:val="Normal"/>
    <w:link w:val="RodapChar"/>
    <w:uiPriority w:val="99"/>
    <w:semiHidden/>
    <w:unhideWhenUsed/>
    <w:rsid w:val="00D3682E"/>
    <w:pPr>
      <w:tabs>
        <w:tab w:val="center" w:pos="4252"/>
        <w:tab w:val="right" w:pos="8504"/>
      </w:tabs>
      <w:spacing w:after="0" w:line="240" w:lineRule="auto"/>
    </w:pPr>
    <w:rPr>
      <w:rFonts w:ascii="Helvetica" w:eastAsia="Calibri" w:hAnsi="Helvetica" w:cs="Times New Roman"/>
    </w:rPr>
  </w:style>
  <w:style w:type="character" w:customStyle="1" w:styleId="RodapChar">
    <w:name w:val="Rodapé Char"/>
    <w:basedOn w:val="Fontepargpadro"/>
    <w:link w:val="Rodap"/>
    <w:uiPriority w:val="99"/>
    <w:semiHidden/>
    <w:rsid w:val="00D3682E"/>
    <w:rPr>
      <w:rFonts w:ascii="Helvetica" w:hAnsi="Helvetic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682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682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FB1240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rsid w:val="00FB1240"/>
    <w:pPr>
      <w:tabs>
        <w:tab w:val="left" w:pos="32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B1240"/>
    <w:rPr>
      <w:rFonts w:ascii="Times New Roman" w:eastAsia="Times New Roman" w:hAnsi="Times New Roman"/>
      <w:sz w:val="24"/>
      <w:szCs w:val="24"/>
    </w:rPr>
  </w:style>
  <w:style w:type="paragraph" w:customStyle="1" w:styleId="WW-Corpodetexto2">
    <w:name w:val="WW-Corpo de texto 2"/>
    <w:basedOn w:val="Normal"/>
    <w:rsid w:val="002B52A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">
    <w:name w:val="Title"/>
    <w:basedOn w:val="Normal"/>
    <w:link w:val="TtuloChar"/>
    <w:qFormat/>
    <w:rsid w:val="001961C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1961C1"/>
    <w:rPr>
      <w:rFonts w:ascii="Times New Roman" w:eastAsia="Times New Roman" w:hAnsi="Times New Roman"/>
      <w:b/>
      <w:sz w:val="24"/>
    </w:rPr>
  </w:style>
  <w:style w:type="paragraph" w:styleId="Recuodecorpodetexto">
    <w:name w:val="Body Text Indent"/>
    <w:basedOn w:val="Normal"/>
    <w:link w:val="RecuodecorpodetextoChar"/>
    <w:rsid w:val="00F14ED4"/>
    <w:pPr>
      <w:spacing w:after="0" w:line="240" w:lineRule="auto"/>
      <w:ind w:left="720" w:firstLine="2682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F14ED4"/>
    <w:rPr>
      <w:rFonts w:ascii="Arial" w:eastAsia="Times New Roman" w:hAnsi="Arial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E5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27A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Desktop\Folha%20Timbrada%20Faculdade%20Cenecista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Folha Timbrada Faculdade Cenecista (1).dot</Template>
  <TotalTime>4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Cnecbento</cp:lastModifiedBy>
  <cp:revision>4</cp:revision>
  <cp:lastPrinted>2012-06-12T00:44:00Z</cp:lastPrinted>
  <dcterms:created xsi:type="dcterms:W3CDTF">2012-06-12T00:42:00Z</dcterms:created>
  <dcterms:modified xsi:type="dcterms:W3CDTF">2012-06-12T00:47:00Z</dcterms:modified>
</cp:coreProperties>
</file>